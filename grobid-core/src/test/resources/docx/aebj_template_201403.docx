
<file path=[Content_Types].xml><?xml version="1.0" encoding="utf-8"?>
<Types xmlns="http://schemas.openxmlformats.org/package/2006/content-types">
  <Default Extension="bin" ContentType="application/vnd.ms-word.attachedToolbars"/>
  <Default Extension="emf" ContentType="image/x-emf"/>
  <Default Extension="wmf" ContentType="image/x-wmf"/>
  <Default Extension="rels" ContentType="application/vnd.openxmlformats-package.relationships+xml"/>
  <Default Extension="xml" ContentType="application/xml"/>
  <Default Extension="tif" ContentType="image/tiff"/>
  <Default Extension="tiff" ContentType="image/tiff"/>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D6F25" w:rsidRPr="00A6350D" w:rsidRDefault="000C1409" w:rsidP="00F81637">
      <w:pPr>
        <w:pStyle w:val="DocHead"/>
        <w:ind w:left="-119" w:right="-136" w:firstLine="119"/>
        <w:jc w:val="both"/>
      </w:pPr>
      <w:r w:rsidRPr="00A6350D">
        <w:t>Conference Title</w:t>
      </w:r>
    </w:p>
    <w:p w:rsidR="00AD6F25" w:rsidRPr="00A6350D" w:rsidRDefault="000C1409" w:rsidP="009C6F37">
      <w:pPr>
        <w:pStyle w:val="Els-Title"/>
      </w:pPr>
      <w:r w:rsidRPr="00A6350D">
        <w:fldChar w:fldCharType="begin"/>
      </w:r>
      <w:r w:rsidRPr="00A6350D">
        <w:instrText xml:space="preserve"> MACROBUTTON NoMacro Click here, type the title of your paper, Capitalize first letter</w:instrText>
      </w:r>
      <w:r w:rsidRPr="00A6350D">
        <w:fldChar w:fldCharType="end"/>
      </w:r>
    </w:p>
    <w:p w:rsidR="00AD6F25" w:rsidRPr="00DD4DA1" w:rsidRDefault="000C1409" w:rsidP="00DD4DA1">
      <w:pPr>
        <w:pStyle w:val="Els-Author"/>
        <w:rPr>
          <w:lang w:eastAsia="zh-CN"/>
        </w:rPr>
      </w:pPr>
      <w:r w:rsidRPr="00DD4DA1">
        <w:fldChar w:fldCharType="begin"/>
      </w:r>
      <w:r w:rsidRPr="00DD4DA1">
        <w:instrText xml:space="preserve"> MACROBUTTON NoMacro First Author</w:instrText>
      </w:r>
      <w:r w:rsidRPr="00DD4DA1">
        <w:rPr>
          <w:vertAlign w:val="superscript"/>
        </w:rPr>
        <w:instrText>a</w:instrText>
      </w:r>
      <w:r w:rsidRPr="00DD4DA1">
        <w:instrText>, Second Author</w:instrText>
      </w:r>
      <w:r w:rsidRPr="00DD4DA1">
        <w:rPr>
          <w:vertAlign w:val="superscript"/>
        </w:rPr>
        <w:instrText>b</w:instrText>
      </w:r>
      <w:r w:rsidRPr="00DD4DA1">
        <w:instrText>, Third Author</w:instrText>
      </w:r>
      <w:r w:rsidRPr="00DD4DA1">
        <w:rPr>
          <w:vertAlign w:val="superscript"/>
        </w:rPr>
        <w:instrText>a,b,</w:instrText>
      </w:r>
      <w:r w:rsidRPr="00DD4DA1">
        <w:fldChar w:fldCharType="end"/>
      </w:r>
      <w:r w:rsidRPr="00DD4DA1">
        <w:t>*</w:t>
      </w:r>
    </w:p>
    <w:p w:rsidR="003312B7" w:rsidRPr="00A6350D" w:rsidRDefault="003312B7" w:rsidP="009C6F37">
      <w:pPr>
        <w:pStyle w:val="Els-Affiliation"/>
      </w:pPr>
      <w:r w:rsidRPr="00A6350D">
        <w:fldChar w:fldCharType="begin"/>
      </w:r>
      <w:r w:rsidRPr="00A6350D">
        <w:instrText xml:space="preserve"> MACROBUTTON NoMacro </w:instrText>
      </w:r>
      <w:r w:rsidRPr="00A6350D">
        <w:rPr>
          <w:i w:val="0"/>
          <w:vertAlign w:val="superscript"/>
        </w:rPr>
        <w:instrText>a</w:instrText>
      </w:r>
      <w:r w:rsidRPr="00A6350D">
        <w:instrText>First affiliation, Address, City and Postcode, Country</w:instrText>
      </w:r>
      <w:r w:rsidRPr="00A6350D">
        <w:fldChar w:fldCharType="end"/>
      </w:r>
    </w:p>
    <w:p w:rsidR="003312B7" w:rsidRPr="00A6350D" w:rsidRDefault="003312B7" w:rsidP="009C6F37">
      <w:pPr>
        <w:pStyle w:val="Els-Affiliation"/>
        <w:spacing w:after="220"/>
        <w:rPr>
          <w:lang w:eastAsia="zh-CN"/>
        </w:rPr>
      </w:pPr>
      <w:r w:rsidRPr="00A6350D">
        <w:fldChar w:fldCharType="begin"/>
      </w:r>
      <w:r w:rsidRPr="00A6350D">
        <w:instrText xml:space="preserve"> MACROBUTTON NoMacro </w:instrText>
      </w:r>
      <w:r w:rsidRPr="00A6350D">
        <w:rPr>
          <w:i w:val="0"/>
          <w:vertAlign w:val="superscript"/>
        </w:rPr>
        <w:instrText>b</w:instrText>
      </w:r>
      <w:r w:rsidRPr="00A6350D">
        <w:instrText>Second affiliation, Address, City and Postcode, Country</w:instrText>
      </w:r>
      <w:r w:rsidRPr="00A6350D">
        <w:fldChar w:fldCharType="end"/>
      </w:r>
      <w:r w:rsidRPr="00A6350D">
        <w:rPr>
          <w:rFonts w:hint="eastAsia"/>
          <w:lang w:eastAsia="zh-CN"/>
        </w:rPr>
        <w:t xml:space="preserve"> </w:t>
      </w:r>
      <w:r w:rsidR="009C6F37" w:rsidRPr="00A6350D">
        <w:rPr>
          <w:lang w:eastAsia="zh-CN"/>
        </w:rPr>
        <w:br/>
      </w:r>
    </w:p>
    <w:tbl>
      <w:tblPr>
        <w:tblStyle w:val="TableGrid"/>
        <w:tblW w:w="9923" w:type="dxa"/>
        <w:tblInd w:w="108"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2"/>
        <w:gridCol w:w="634"/>
        <w:gridCol w:w="6627"/>
      </w:tblGrid>
      <w:tr w:rsidR="00CD1499" w:rsidRPr="00A6350D" w:rsidTr="00783D5B">
        <w:trPr>
          <w:trHeight w:val="2524"/>
        </w:trPr>
        <w:tc>
          <w:tcPr>
            <w:tcW w:w="2662" w:type="dxa"/>
          </w:tcPr>
          <w:p w:rsidR="003400D6" w:rsidRPr="00A6350D" w:rsidRDefault="00CD1499" w:rsidP="00783D5B">
            <w:pPr>
              <w:pStyle w:val="Els-Abstract-head"/>
              <w:spacing w:before="220"/>
              <w:rPr>
                <w:b w:val="0"/>
                <w:smallCaps/>
              </w:rPr>
            </w:pPr>
            <w:r w:rsidRPr="00A6350D">
              <w:rPr>
                <w:b w:val="0"/>
                <w:smallCaps/>
              </w:rPr>
              <w:t>A R T I C L E  I N F O</w:t>
            </w:r>
          </w:p>
          <w:p w:rsidR="002E75D5" w:rsidRPr="00A6350D" w:rsidRDefault="00CD1499" w:rsidP="00EC6FDC">
            <w:pPr>
              <w:pStyle w:val="Els-history-head"/>
            </w:pPr>
            <w:r w:rsidRPr="00A6350D">
              <w:t xml:space="preserve">Article </w:t>
            </w:r>
            <w:r w:rsidR="00EC6FDC" w:rsidRPr="00A6350D">
              <w:t>h</w:t>
            </w:r>
            <w:r w:rsidRPr="00A6350D">
              <w:t>istory:</w:t>
            </w:r>
            <w:r w:rsidR="003400D6" w:rsidRPr="00A6350D">
              <w:t xml:space="preserve"> </w:t>
            </w:r>
          </w:p>
          <w:p w:rsidR="00CD1499" w:rsidRPr="00A6350D" w:rsidRDefault="00CD1499" w:rsidP="00EC6FDC">
            <w:pPr>
              <w:pStyle w:val="Els-history"/>
            </w:pPr>
            <w:r w:rsidRPr="00A6350D">
              <w:t>Received 00 December 00</w:t>
            </w:r>
          </w:p>
          <w:p w:rsidR="00CD1499" w:rsidRPr="00A6350D" w:rsidRDefault="00CD1499" w:rsidP="00EC6FDC">
            <w:pPr>
              <w:pStyle w:val="Els-history"/>
            </w:pPr>
            <w:r w:rsidRPr="00A6350D">
              <w:t>Received in revised form 00 January 00</w:t>
            </w:r>
          </w:p>
          <w:p w:rsidR="00840E5D" w:rsidRPr="00A6350D" w:rsidRDefault="00CD1499" w:rsidP="009E58BD">
            <w:pPr>
              <w:pStyle w:val="Els-history"/>
            </w:pPr>
            <w:r w:rsidRPr="00A6350D">
              <w:t>Accepted 00 February 00</w:t>
            </w:r>
          </w:p>
          <w:p w:rsidR="00840E5D" w:rsidRPr="00A6350D" w:rsidRDefault="00840E5D" w:rsidP="00840E5D">
            <w:pPr>
              <w:rPr>
                <w:lang w:val="en-US"/>
              </w:rPr>
            </w:pPr>
          </w:p>
          <w:p w:rsidR="00CD1499" w:rsidRPr="00A6350D" w:rsidRDefault="00CD1499" w:rsidP="00F81637">
            <w:pPr>
              <w:pStyle w:val="Els-keywords"/>
            </w:pPr>
            <w:r w:rsidRPr="00A6350D">
              <w:t>Keywords:</w:t>
            </w:r>
          </w:p>
          <w:p w:rsidR="00CD1499" w:rsidRPr="00A6350D" w:rsidRDefault="00E45CE0" w:rsidP="00F81637">
            <w:pPr>
              <w:pStyle w:val="Els-keywords"/>
            </w:pPr>
            <w:r w:rsidRPr="00A6350D">
              <w:t xml:space="preserve">Each keyword to start on a new line </w:t>
            </w:r>
          </w:p>
        </w:tc>
        <w:tc>
          <w:tcPr>
            <w:tcW w:w="634" w:type="dxa"/>
            <w:tcBorders>
              <w:bottom w:val="nil"/>
            </w:tcBorders>
          </w:tcPr>
          <w:p w:rsidR="00CD1499" w:rsidRPr="00A6350D" w:rsidRDefault="00CD1499" w:rsidP="00D76010"/>
        </w:tc>
        <w:tc>
          <w:tcPr>
            <w:tcW w:w="6627" w:type="dxa"/>
          </w:tcPr>
          <w:p w:rsidR="003400D6" w:rsidRPr="00A6350D" w:rsidRDefault="00CD1499" w:rsidP="00783D5B">
            <w:pPr>
              <w:pStyle w:val="Els-Abstract-head"/>
              <w:spacing w:before="220"/>
              <w:rPr>
                <w:b w:val="0"/>
                <w:smallCaps/>
              </w:rPr>
            </w:pPr>
            <w:r w:rsidRPr="00A6350D">
              <w:rPr>
                <w:b w:val="0"/>
                <w:smallCaps/>
              </w:rPr>
              <w:t>A B S T R A C T</w:t>
            </w:r>
          </w:p>
          <w:p w:rsidR="00CD1499" w:rsidRPr="00A6350D" w:rsidRDefault="00CD1499" w:rsidP="008C36A9">
            <w:pPr>
              <w:pStyle w:val="Els-Abstract-text"/>
              <w:spacing w:line="230" w:lineRule="exact"/>
            </w:pPr>
            <w:r w:rsidRPr="00A6350D">
              <w:fldChar w:fldCharType="begin"/>
            </w:r>
            <w:r w:rsidRPr="00A6350D">
              <w:instrText xml:space="preserve"> MACROBUTTON NoMacro Click here and insert your abstract text.</w:instrText>
            </w:r>
            <w:r w:rsidRPr="00A6350D">
              <w:fldChar w:fldCharType="end"/>
            </w:r>
          </w:p>
          <w:p w:rsidR="00CD1499" w:rsidRPr="00A6350D" w:rsidRDefault="00205238" w:rsidP="00F65830">
            <w:pPr>
              <w:pStyle w:val="Els-Abstract-Copyright"/>
            </w:pPr>
            <w:r w:rsidRPr="00A6350D">
              <w:rPr>
                <w:rFonts w:hint="eastAsia"/>
              </w:rPr>
              <w:t>©</w:t>
            </w:r>
            <w:r w:rsidRPr="00A6350D">
              <w:t xml:space="preserve"> 201</w:t>
            </w:r>
            <w:r w:rsidR="00F65830">
              <w:t>4</w:t>
            </w:r>
            <w:r w:rsidRPr="00A6350D">
              <w:t xml:space="preserve"> </w:t>
            </w:r>
            <w:proofErr w:type="spellStart"/>
            <w:r w:rsidRPr="00A6350D">
              <w:rPr>
                <w:szCs w:val="15"/>
              </w:rPr>
              <w:t>xxxxxxxx</w:t>
            </w:r>
            <w:proofErr w:type="spellEnd"/>
            <w:r w:rsidRPr="00A6350D">
              <w:rPr>
                <w:szCs w:val="15"/>
              </w:rPr>
              <w:t>. Hosting by Elsevier</w:t>
            </w:r>
            <w:r w:rsidR="000C3885" w:rsidRPr="00A6350D">
              <w:rPr>
                <w:szCs w:val="15"/>
              </w:rPr>
              <w:t xml:space="preserve"> </w:t>
            </w:r>
            <w:r w:rsidRPr="00A6350D">
              <w:rPr>
                <w:szCs w:val="15"/>
              </w:rPr>
              <w:t xml:space="preserve">B.V. All rights reserved. </w:t>
            </w:r>
            <w:r w:rsidR="008361BF" w:rsidRPr="00A6350D">
              <w:t xml:space="preserve">  </w:t>
            </w:r>
          </w:p>
        </w:tc>
      </w:tr>
    </w:tbl>
    <w:p w:rsidR="009E58BD" w:rsidRPr="00A6350D" w:rsidRDefault="009E58BD" w:rsidP="009E58BD">
      <w:pPr>
        <w:pStyle w:val="Els-body-text"/>
        <w:rPr>
          <w:lang w:val="en-GB"/>
        </w:rPr>
      </w:pPr>
    </w:p>
    <w:p w:rsidR="009D6A20" w:rsidRPr="00A6350D" w:rsidRDefault="009D6A20" w:rsidP="009E58BD">
      <w:pPr>
        <w:pStyle w:val="Els-body-text"/>
        <w:rPr>
          <w:lang w:val="en-GB"/>
        </w:rPr>
      </w:pPr>
    </w:p>
    <w:p w:rsidR="009E58BD" w:rsidRPr="00A6350D" w:rsidRDefault="009E58BD" w:rsidP="009E58BD">
      <w:pPr>
        <w:pStyle w:val="Els-body-text"/>
        <w:sectPr w:rsidR="009E58BD" w:rsidRPr="00A6350D" w:rsidSect="009C6F37">
          <w:headerReference w:type="even" r:id="rId10"/>
          <w:headerReference w:type="default" r:id="rId11"/>
          <w:headerReference w:type="first" r:id="rId12"/>
          <w:footerReference w:type="first" r:id="rId13"/>
          <w:footnotePr>
            <w:numFmt w:val="chicago"/>
          </w:footnotePr>
          <w:type w:val="continuous"/>
          <w:pgSz w:w="11907" w:h="15876" w:code="161"/>
          <w:pgMar w:top="77" w:right="947" w:bottom="879" w:left="1038" w:header="714" w:footer="879" w:gutter="0"/>
          <w:cols w:space="720"/>
          <w:titlePg/>
          <w:docGrid w:linePitch="360"/>
        </w:sectPr>
      </w:pPr>
    </w:p>
    <w:p w:rsidR="00AD6F25" w:rsidRPr="00A6350D" w:rsidRDefault="000C1409" w:rsidP="00EC6FDC">
      <w:pPr>
        <w:pStyle w:val="Els-1storder-head"/>
        <w:rPr>
          <w:szCs w:val="19"/>
        </w:rPr>
      </w:pPr>
      <w:r w:rsidRPr="00A6350D">
        <w:rPr>
          <w:szCs w:val="19"/>
        </w:rPr>
        <w:lastRenderedPageBreak/>
        <w:fldChar w:fldCharType="begin"/>
      </w:r>
      <w:r w:rsidRPr="00A6350D">
        <w:rPr>
          <w:szCs w:val="19"/>
        </w:rPr>
        <w:instrText xml:space="preserve"> MACROBUTTON NoMacro Main text </w:instrText>
      </w:r>
      <w:r w:rsidRPr="00A6350D">
        <w:rPr>
          <w:szCs w:val="19"/>
        </w:rPr>
        <w:fldChar w:fldCharType="end"/>
      </w:r>
    </w:p>
    <w:p w:rsidR="00621A00" w:rsidRPr="00A6350D" w:rsidRDefault="000C1409" w:rsidP="007707D5">
      <w:pPr>
        <w:pStyle w:val="Els-NoIndent"/>
      </w:pPr>
      <w:r w:rsidRPr="00A6350D">
        <w:t>Here introduce the paper, and put a nome</w:t>
      </w:r>
      <w:r w:rsidRPr="00A6350D">
        <w:softHyphen/>
        <w:t xml:space="preserve">nclature if necessary, in a box with the same font size as the rest of the paper. The paragraphs continue from here and are only separated by headings, subheadings, images and formulae. The section headings are arranged by numbers, bold and </w:t>
      </w:r>
      <w:r w:rsidR="00F37BB7" w:rsidRPr="00A6350D">
        <w:t>9.5</w:t>
      </w:r>
      <w:r w:rsidRPr="00A6350D">
        <w:t xml:space="preserve"> pt. Here follows further instructions for authors.</w:t>
      </w:r>
    </w:p>
    <w:p w:rsidR="00F37BB7" w:rsidRPr="00A6350D" w:rsidRDefault="00F37BB7" w:rsidP="007707D5">
      <w:pPr>
        <w:pStyle w:val="Els-NoIndent"/>
      </w:pPr>
    </w:p>
    <w:p w:rsidR="00AD6F25" w:rsidRPr="00A6350D" w:rsidRDefault="000C1409" w:rsidP="00F05F2A">
      <w:pPr>
        <w:pStyle w:val="Heading1"/>
        <w:pBdr>
          <w:right w:val="single" w:sz="4" w:space="1" w:color="auto"/>
        </w:pBdr>
        <w:spacing w:before="200" w:after="230"/>
        <w:jc w:val="both"/>
        <w:rPr>
          <w:szCs w:val="16"/>
        </w:rPr>
      </w:pPr>
      <w:r w:rsidRPr="00A6350D">
        <w:rPr>
          <w:szCs w:val="16"/>
        </w:rPr>
        <w:t>Nomenclature</w:t>
      </w:r>
    </w:p>
    <w:p w:rsidR="00AD6F25" w:rsidRPr="00A6350D" w:rsidRDefault="000C1409" w:rsidP="00F05F2A">
      <w:pPr>
        <w:pBdr>
          <w:top w:val="single" w:sz="4" w:space="1" w:color="auto"/>
          <w:left w:val="single" w:sz="4" w:space="0" w:color="auto"/>
          <w:bottom w:val="single" w:sz="4" w:space="7" w:color="auto"/>
          <w:right w:val="single" w:sz="4" w:space="1" w:color="auto"/>
        </w:pBdr>
        <w:rPr>
          <w:szCs w:val="16"/>
        </w:rPr>
      </w:pPr>
      <w:r w:rsidRPr="00A6350D">
        <w:rPr>
          <w:szCs w:val="16"/>
        </w:rPr>
        <w:t>A</w:t>
      </w:r>
      <w:r w:rsidR="0011024F" w:rsidRPr="00A6350D">
        <w:rPr>
          <w:szCs w:val="16"/>
        </w:rPr>
        <w:t xml:space="preserve">   </w:t>
      </w:r>
      <w:r w:rsidRPr="00A6350D">
        <w:rPr>
          <w:szCs w:val="16"/>
        </w:rPr>
        <w:t xml:space="preserve">radius of </w:t>
      </w:r>
    </w:p>
    <w:p w:rsidR="00AD6F25" w:rsidRPr="00A6350D" w:rsidRDefault="000C1409" w:rsidP="00F05F2A">
      <w:pPr>
        <w:pBdr>
          <w:top w:val="single" w:sz="4" w:space="1" w:color="auto"/>
          <w:left w:val="single" w:sz="4" w:space="0" w:color="auto"/>
          <w:bottom w:val="single" w:sz="4" w:space="7" w:color="auto"/>
          <w:right w:val="single" w:sz="4" w:space="1" w:color="auto"/>
        </w:pBdr>
        <w:rPr>
          <w:szCs w:val="16"/>
        </w:rPr>
      </w:pPr>
      <w:r w:rsidRPr="00A6350D">
        <w:rPr>
          <w:szCs w:val="16"/>
        </w:rPr>
        <w:t>B</w:t>
      </w:r>
      <w:r w:rsidR="0011024F" w:rsidRPr="00A6350D">
        <w:rPr>
          <w:szCs w:val="16"/>
        </w:rPr>
        <w:t xml:space="preserve">   </w:t>
      </w:r>
      <w:r w:rsidRPr="00A6350D">
        <w:rPr>
          <w:szCs w:val="16"/>
        </w:rPr>
        <w:t>position of</w:t>
      </w:r>
    </w:p>
    <w:p w:rsidR="00AD6F25" w:rsidRPr="00A6350D" w:rsidRDefault="000C1409" w:rsidP="00F05F2A">
      <w:pPr>
        <w:pBdr>
          <w:top w:val="single" w:sz="4" w:space="1" w:color="auto"/>
          <w:left w:val="single" w:sz="4" w:space="0" w:color="auto"/>
          <w:bottom w:val="single" w:sz="4" w:space="7" w:color="auto"/>
          <w:right w:val="single" w:sz="4" w:space="1" w:color="auto"/>
        </w:pBdr>
        <w:ind w:left="600" w:hanging="600"/>
        <w:rPr>
          <w:szCs w:val="16"/>
        </w:rPr>
      </w:pPr>
      <w:r w:rsidRPr="00A6350D">
        <w:rPr>
          <w:szCs w:val="16"/>
        </w:rPr>
        <w:t>C</w:t>
      </w:r>
      <w:r w:rsidR="0011024F" w:rsidRPr="00A6350D">
        <w:rPr>
          <w:szCs w:val="16"/>
        </w:rPr>
        <w:t xml:space="preserve">   </w:t>
      </w:r>
      <w:r w:rsidRPr="00A6350D">
        <w:rPr>
          <w:szCs w:val="16"/>
        </w:rPr>
        <w:t>further nomenclature continues down the page inside the text box</w:t>
      </w:r>
    </w:p>
    <w:p w:rsidR="00AD6F25" w:rsidRPr="00A6350D" w:rsidRDefault="000C1409" w:rsidP="003312B7">
      <w:pPr>
        <w:pStyle w:val="Els-2ndorder-head"/>
        <w:jc w:val="both"/>
      </w:pPr>
      <w:r w:rsidRPr="00A6350D">
        <w:lastRenderedPageBreak/>
        <w:t>Structure</w:t>
      </w:r>
    </w:p>
    <w:p w:rsidR="00AD6F25" w:rsidRPr="00A6350D" w:rsidRDefault="000C1409" w:rsidP="006A63E8">
      <w:pPr>
        <w:pStyle w:val="Els-NoIndent"/>
      </w:pPr>
      <w:r w:rsidRPr="00A6350D">
        <w:t>Files must be in MS Word only and should be formatted for direct printing,</w:t>
      </w:r>
      <w:r w:rsidRPr="00A6350D">
        <w:rPr>
          <w:rFonts w:hint="eastAsia"/>
          <w:bCs/>
          <w:szCs w:val="16"/>
          <w:lang w:eastAsia="zh-CN"/>
        </w:rPr>
        <w:t xml:space="preserve"> using the CRC MS Word provided</w:t>
      </w:r>
      <w:r w:rsidRPr="00A6350D">
        <w:rPr>
          <w:bCs/>
        </w:rPr>
        <w:t>.</w:t>
      </w:r>
      <w:r w:rsidRPr="00A6350D">
        <w:t xml:space="preserve"> Figures and tables should be embedded and not supplied separately. </w:t>
      </w:r>
    </w:p>
    <w:p w:rsidR="00AD6F25" w:rsidRPr="00A6350D" w:rsidRDefault="00017B85" w:rsidP="00284AD4">
      <w:pPr>
        <w:pStyle w:val="Els-body-text"/>
      </w:pPr>
      <w:r w:rsidRPr="00A6350D">
        <w:t>Please make sure that you use as much as possible normal fonts in your documents. Special fonts, such as fonts used in the Far East (Japanese, Chinese, Korean, etc.) may cause problems during processing. To avoid unnecessary errors you are strongly advised to use the ‘spellchecker’ function of MS Word. Follow this order when typing manuscripts: Title, Authors, Affiliations, Abstract, Keywords, Main text (including figures and tables), Acknowledgements, References, Appendix. Collate acknowledgements in a separate section at the end of the article and do not include them on the title page, as a footnote to the title or otherwise.</w:t>
      </w:r>
    </w:p>
    <w:p w:rsidR="00AD6F25" w:rsidRPr="00A6350D" w:rsidRDefault="000C1409" w:rsidP="00284AD4">
      <w:pPr>
        <w:pStyle w:val="Els-body-text"/>
      </w:pPr>
      <w:r w:rsidRPr="00A6350D">
        <w:lastRenderedPageBreak/>
        <w:t>Bulleted lists may be included and should look like this:</w:t>
      </w:r>
    </w:p>
    <w:p w:rsidR="00AD6F25" w:rsidRPr="00A6350D" w:rsidRDefault="000C1409" w:rsidP="0031626B">
      <w:pPr>
        <w:pStyle w:val="Els-bulletlist"/>
        <w:spacing w:before="230"/>
        <w:ind w:left="244" w:hanging="244"/>
        <w:jc w:val="both"/>
      </w:pPr>
      <w:r w:rsidRPr="00A6350D">
        <w:t>First point</w:t>
      </w:r>
    </w:p>
    <w:p w:rsidR="00AD6F25" w:rsidRPr="00A6350D" w:rsidRDefault="000C1409" w:rsidP="00284AD4">
      <w:pPr>
        <w:pStyle w:val="Els-bulletlist"/>
        <w:jc w:val="both"/>
      </w:pPr>
      <w:r w:rsidRPr="00A6350D">
        <w:t>Second point</w:t>
      </w:r>
    </w:p>
    <w:p w:rsidR="00AD6F25" w:rsidRPr="00A6350D" w:rsidRDefault="000C1409" w:rsidP="0031626B">
      <w:pPr>
        <w:pStyle w:val="Els-bulletlist"/>
        <w:spacing w:after="230"/>
        <w:ind w:left="244" w:hanging="244"/>
        <w:jc w:val="both"/>
      </w:pPr>
      <w:r w:rsidRPr="00A6350D">
        <w:t>And so on</w:t>
      </w:r>
    </w:p>
    <w:p w:rsidR="00AD6F25" w:rsidRPr="00A6350D" w:rsidRDefault="000C1409" w:rsidP="00284AD4">
      <w:pPr>
        <w:pStyle w:val="Els-body-text"/>
      </w:pPr>
      <w:r w:rsidRPr="00A6350D">
        <w:t>Ensure that you return to the ‘</w:t>
      </w:r>
      <w:proofErr w:type="spellStart"/>
      <w:r w:rsidRPr="00A6350D">
        <w:t>Els</w:t>
      </w:r>
      <w:proofErr w:type="spellEnd"/>
      <w:r w:rsidRPr="00A6350D">
        <w:t xml:space="preserve">-body-text’ style, the style that you will mainly be using for large blocks of text, when you have completed your bulleted list. </w:t>
      </w:r>
    </w:p>
    <w:p w:rsidR="00AD6F25" w:rsidRPr="00A6350D" w:rsidRDefault="000C1409" w:rsidP="00284AD4">
      <w:pPr>
        <w:pStyle w:val="Els-body-text"/>
        <w:rPr>
          <w:lang w:eastAsia="zh-CN"/>
        </w:rPr>
      </w:pPr>
      <w:r w:rsidRPr="00A6350D">
        <w:t xml:space="preserve">Please do not alter the formatting and style layouts which have been set up in this template document. As indicated in the template, papers should be prepared in </w:t>
      </w:r>
      <w:r w:rsidR="0017435C" w:rsidRPr="00A6350D">
        <w:t>doubl</w:t>
      </w:r>
      <w:r w:rsidRPr="00A6350D">
        <w:t>e column format suitable for direct printing onto paper with trim size 2</w:t>
      </w:r>
      <w:r w:rsidR="0017435C" w:rsidRPr="00A6350D">
        <w:t>10</w:t>
      </w:r>
      <w:r w:rsidRPr="00A6350D">
        <w:t xml:space="preserve"> x 2</w:t>
      </w:r>
      <w:r w:rsidR="003806A4" w:rsidRPr="00A6350D">
        <w:t>80</w:t>
      </w:r>
      <w:r w:rsidRPr="00A6350D">
        <w:t xml:space="preserve"> mm. Do not number pages on the front, as page numbers will be added separately for the preprints and the Proceedings. Leave a line clear between paragraphs. All the required style templates are provided in the file “MS Word Template” with the appropriate name supplied, e.g. choose 1. Els1st-order-head for your first order heading text, </w:t>
      </w:r>
      <w:proofErr w:type="spellStart"/>
      <w:r w:rsidRPr="00A6350D">
        <w:t>els</w:t>
      </w:r>
      <w:proofErr w:type="spellEnd"/>
      <w:r w:rsidRPr="00A6350D">
        <w:t>-abstract-text for the abstract text etc.</w:t>
      </w:r>
    </w:p>
    <w:p w:rsidR="00AD6F25" w:rsidRPr="00A6350D" w:rsidRDefault="000C1409" w:rsidP="003312B7">
      <w:pPr>
        <w:pStyle w:val="Els-2ndorder-head"/>
        <w:jc w:val="both"/>
      </w:pPr>
      <w:r w:rsidRPr="00A6350D">
        <w:t>Tables</w:t>
      </w:r>
    </w:p>
    <w:p w:rsidR="002302A1" w:rsidRPr="00A6350D" w:rsidRDefault="000C1409" w:rsidP="00E4473D">
      <w:pPr>
        <w:pStyle w:val="Els-NoIndent"/>
      </w:pPr>
      <w:r w:rsidRPr="00A6350D">
        <w:t xml:space="preserve">All tables should be numbered with Arabic numerals. </w:t>
      </w:r>
      <w:r w:rsidRPr="00A6350D">
        <w:rPr>
          <w:szCs w:val="22"/>
        </w:rPr>
        <w:t>Every table should have a caption.</w:t>
      </w:r>
      <w:r w:rsidRPr="00A6350D">
        <w:t xml:space="preserve"> Headings should be placed above tables, left justified. Only horizontal lines should be used within a table, to distinguish the column headings from the body of the table, and immediately above and below the table. Tables must be embedded into the text and not supplied separately. Below is an example which </w:t>
      </w:r>
      <w:r w:rsidR="000B137C" w:rsidRPr="00A6350D">
        <w:t xml:space="preserve">the </w:t>
      </w:r>
      <w:r w:rsidRPr="00A6350D">
        <w:t>authors may find useful.</w:t>
      </w:r>
    </w:p>
    <w:p w:rsidR="00AD6F25" w:rsidRPr="00A6350D" w:rsidRDefault="000C1409" w:rsidP="00E4473D">
      <w:pPr>
        <w:pStyle w:val="Els-table-caption"/>
        <w:spacing w:before="240" w:after="80"/>
        <w:jc w:val="both"/>
      </w:pPr>
      <w:proofErr w:type="gramStart"/>
      <w:r w:rsidRPr="00A6350D">
        <w:t>Table 1</w:t>
      </w:r>
      <w:r w:rsidR="005250D2" w:rsidRPr="00A6350D">
        <w:t xml:space="preserve"> -</w:t>
      </w:r>
      <w:r w:rsidR="008A0BC7">
        <w:t xml:space="preserve"> </w:t>
      </w:r>
      <w:r w:rsidRPr="00A6350D">
        <w:t>An example of a table.</w:t>
      </w:r>
      <w:proofErr w:type="gramEnd"/>
    </w:p>
    <w:tbl>
      <w:tblPr>
        <w:tblW w:w="0" w:type="auto"/>
        <w:jc w:val="center"/>
        <w:tblInd w:w="243" w:type="dxa"/>
        <w:tblLook w:val="01E0" w:firstRow="1" w:lastRow="1" w:firstColumn="1" w:lastColumn="1" w:noHBand="0" w:noVBand="0"/>
      </w:tblPr>
      <w:tblGrid>
        <w:gridCol w:w="2286"/>
        <w:gridCol w:w="1234"/>
        <w:gridCol w:w="1234"/>
      </w:tblGrid>
      <w:tr w:rsidR="00AD6F25" w:rsidRPr="00A6350D" w:rsidTr="005250D2">
        <w:trPr>
          <w:jc w:val="center"/>
        </w:trPr>
        <w:tc>
          <w:tcPr>
            <w:tcW w:w="2287" w:type="dxa"/>
            <w:tcBorders>
              <w:top w:val="single" w:sz="4" w:space="0" w:color="auto"/>
              <w:bottom w:val="single" w:sz="4" w:space="0" w:color="auto"/>
            </w:tcBorders>
          </w:tcPr>
          <w:p w:rsidR="00AD6F25" w:rsidRPr="00A6350D" w:rsidRDefault="000C1409" w:rsidP="00E4473D">
            <w:pPr>
              <w:pStyle w:val="Els-table-col-head"/>
            </w:pPr>
            <w:r w:rsidRPr="00A6350D">
              <w:t>An example of a column heading</w:t>
            </w:r>
          </w:p>
        </w:tc>
        <w:tc>
          <w:tcPr>
            <w:tcW w:w="1234" w:type="dxa"/>
            <w:tcBorders>
              <w:top w:val="single" w:sz="4" w:space="0" w:color="auto"/>
              <w:bottom w:val="single" w:sz="4" w:space="0" w:color="auto"/>
            </w:tcBorders>
          </w:tcPr>
          <w:p w:rsidR="00AD6F25" w:rsidRPr="00A6350D" w:rsidRDefault="000C1409" w:rsidP="00011C98">
            <w:pPr>
              <w:pStyle w:val="Els-table-col-head"/>
              <w:jc w:val="center"/>
            </w:pPr>
            <w:r w:rsidRPr="00A6350D">
              <w:t>Column A (</w:t>
            </w:r>
            <w:r w:rsidRPr="00A6350D">
              <w:rPr>
                <w:i/>
              </w:rPr>
              <w:t>t</w:t>
            </w:r>
            <w:r w:rsidRPr="00A6350D">
              <w:t>)</w:t>
            </w:r>
          </w:p>
        </w:tc>
        <w:tc>
          <w:tcPr>
            <w:tcW w:w="1234" w:type="dxa"/>
            <w:tcBorders>
              <w:top w:val="single" w:sz="4" w:space="0" w:color="auto"/>
              <w:bottom w:val="single" w:sz="4" w:space="0" w:color="auto"/>
            </w:tcBorders>
          </w:tcPr>
          <w:p w:rsidR="00AD6F25" w:rsidRPr="00A6350D" w:rsidRDefault="000C1409" w:rsidP="00011C98">
            <w:pPr>
              <w:pStyle w:val="Els-table-col-head"/>
              <w:jc w:val="center"/>
            </w:pPr>
            <w:r w:rsidRPr="00A6350D">
              <w:t>Column B (</w:t>
            </w:r>
            <w:r w:rsidRPr="00A6350D">
              <w:rPr>
                <w:i/>
                <w:iCs/>
              </w:rPr>
              <w:t>t</w:t>
            </w:r>
            <w:r w:rsidRPr="00A6350D">
              <w:t>)</w:t>
            </w:r>
          </w:p>
        </w:tc>
      </w:tr>
      <w:tr w:rsidR="00AD6F25" w:rsidRPr="00A6350D" w:rsidTr="005250D2">
        <w:trPr>
          <w:jc w:val="center"/>
        </w:trPr>
        <w:tc>
          <w:tcPr>
            <w:tcW w:w="2287" w:type="dxa"/>
            <w:tcBorders>
              <w:top w:val="single" w:sz="4" w:space="0" w:color="auto"/>
            </w:tcBorders>
          </w:tcPr>
          <w:p w:rsidR="00AD6F25" w:rsidRPr="00A6350D" w:rsidRDefault="000C1409" w:rsidP="003312B7">
            <w:pPr>
              <w:pStyle w:val="Els-table-text"/>
              <w:jc w:val="both"/>
            </w:pPr>
            <w:r w:rsidRPr="00A6350D">
              <w:t>And an entry</w:t>
            </w:r>
          </w:p>
        </w:tc>
        <w:tc>
          <w:tcPr>
            <w:tcW w:w="1234" w:type="dxa"/>
            <w:tcBorders>
              <w:top w:val="single" w:sz="4" w:space="0" w:color="auto"/>
            </w:tcBorders>
          </w:tcPr>
          <w:p w:rsidR="00AD6F25" w:rsidRPr="00A6350D" w:rsidRDefault="000C1409" w:rsidP="00011C98">
            <w:pPr>
              <w:pStyle w:val="Els-table-text"/>
              <w:jc w:val="center"/>
            </w:pPr>
            <w:r w:rsidRPr="00A6350D">
              <w:t>1</w:t>
            </w:r>
          </w:p>
        </w:tc>
        <w:tc>
          <w:tcPr>
            <w:tcW w:w="1234" w:type="dxa"/>
            <w:tcBorders>
              <w:top w:val="single" w:sz="4" w:space="0" w:color="auto"/>
            </w:tcBorders>
          </w:tcPr>
          <w:p w:rsidR="00AD6F25" w:rsidRPr="00A6350D" w:rsidRDefault="000C1409" w:rsidP="00011C98">
            <w:pPr>
              <w:pStyle w:val="Els-table-text"/>
              <w:jc w:val="center"/>
            </w:pPr>
            <w:r w:rsidRPr="00A6350D">
              <w:t>2</w:t>
            </w:r>
          </w:p>
        </w:tc>
      </w:tr>
      <w:tr w:rsidR="00AD6F25" w:rsidRPr="00A6350D" w:rsidTr="005250D2">
        <w:trPr>
          <w:jc w:val="center"/>
        </w:trPr>
        <w:tc>
          <w:tcPr>
            <w:tcW w:w="2287" w:type="dxa"/>
          </w:tcPr>
          <w:p w:rsidR="00AD6F25" w:rsidRPr="00A6350D" w:rsidRDefault="000C1409" w:rsidP="003312B7">
            <w:pPr>
              <w:pStyle w:val="Els-table-text"/>
              <w:jc w:val="both"/>
            </w:pPr>
            <w:r w:rsidRPr="00A6350D">
              <w:t>And another entry</w:t>
            </w:r>
          </w:p>
        </w:tc>
        <w:tc>
          <w:tcPr>
            <w:tcW w:w="1234" w:type="dxa"/>
          </w:tcPr>
          <w:p w:rsidR="00AD6F25" w:rsidRPr="00A6350D" w:rsidRDefault="000C1409" w:rsidP="00011C98">
            <w:pPr>
              <w:pStyle w:val="Els-table-text"/>
              <w:jc w:val="center"/>
            </w:pPr>
            <w:r w:rsidRPr="00A6350D">
              <w:t>3</w:t>
            </w:r>
          </w:p>
        </w:tc>
        <w:tc>
          <w:tcPr>
            <w:tcW w:w="1234" w:type="dxa"/>
          </w:tcPr>
          <w:p w:rsidR="00AD6F25" w:rsidRPr="00A6350D" w:rsidRDefault="000C1409" w:rsidP="00011C98">
            <w:pPr>
              <w:pStyle w:val="Els-table-text"/>
              <w:jc w:val="center"/>
            </w:pPr>
            <w:r w:rsidRPr="00A6350D">
              <w:t>4</w:t>
            </w:r>
          </w:p>
        </w:tc>
      </w:tr>
      <w:tr w:rsidR="00AD6F25" w:rsidRPr="00A6350D" w:rsidTr="005250D2">
        <w:trPr>
          <w:jc w:val="center"/>
        </w:trPr>
        <w:tc>
          <w:tcPr>
            <w:tcW w:w="2287" w:type="dxa"/>
            <w:tcBorders>
              <w:bottom w:val="single" w:sz="4" w:space="0" w:color="auto"/>
            </w:tcBorders>
          </w:tcPr>
          <w:p w:rsidR="00AD6F25" w:rsidRPr="00A6350D" w:rsidRDefault="000C1409" w:rsidP="003312B7">
            <w:pPr>
              <w:pStyle w:val="Els-table-text"/>
              <w:jc w:val="both"/>
            </w:pPr>
            <w:r w:rsidRPr="00A6350D">
              <w:t>And another entry</w:t>
            </w:r>
          </w:p>
        </w:tc>
        <w:tc>
          <w:tcPr>
            <w:tcW w:w="1234" w:type="dxa"/>
            <w:tcBorders>
              <w:bottom w:val="single" w:sz="4" w:space="0" w:color="auto"/>
            </w:tcBorders>
          </w:tcPr>
          <w:p w:rsidR="00AD6F25" w:rsidRPr="00A6350D" w:rsidRDefault="000C1409" w:rsidP="00011C98">
            <w:pPr>
              <w:pStyle w:val="Els-table-text"/>
              <w:jc w:val="center"/>
            </w:pPr>
            <w:r w:rsidRPr="00A6350D">
              <w:t>5</w:t>
            </w:r>
          </w:p>
        </w:tc>
        <w:tc>
          <w:tcPr>
            <w:tcW w:w="1234" w:type="dxa"/>
            <w:tcBorders>
              <w:bottom w:val="single" w:sz="4" w:space="0" w:color="auto"/>
            </w:tcBorders>
          </w:tcPr>
          <w:p w:rsidR="00AD6F25" w:rsidRPr="00A6350D" w:rsidRDefault="000C1409" w:rsidP="00011C98">
            <w:pPr>
              <w:pStyle w:val="Els-table-text"/>
              <w:jc w:val="center"/>
            </w:pPr>
            <w:r w:rsidRPr="00A6350D">
              <w:t>6</w:t>
            </w:r>
          </w:p>
        </w:tc>
      </w:tr>
    </w:tbl>
    <w:p w:rsidR="00AD6F25" w:rsidRPr="00A6350D" w:rsidRDefault="000C1409" w:rsidP="003312B7">
      <w:pPr>
        <w:pStyle w:val="Els-2ndorder-head"/>
        <w:jc w:val="both"/>
      </w:pPr>
      <w:r w:rsidRPr="00A6350D">
        <w:t>Construction of references</w:t>
      </w:r>
    </w:p>
    <w:p w:rsidR="00AD6F25" w:rsidRPr="00A6350D" w:rsidRDefault="000C1409" w:rsidP="00E94444">
      <w:pPr>
        <w:widowControl/>
        <w:autoSpaceDE w:val="0"/>
        <w:autoSpaceDN w:val="0"/>
        <w:adjustRightInd w:val="0"/>
        <w:spacing w:line="240" w:lineRule="exact"/>
        <w:ind w:firstLine="238"/>
        <w:jc w:val="both"/>
      </w:pPr>
      <w:r w:rsidRPr="00A6350D">
        <w:t xml:space="preserve">References must be listed at the end of the paper. Do not begin them on a new page unless this is absolutely necessary. Authors should ensure that every reference in the text appears in the list of references and vice versa. Indicate references by </w:t>
      </w:r>
      <w:r w:rsidR="00E94444" w:rsidRPr="004C09A8">
        <w:t>(</w:t>
      </w:r>
      <w:r w:rsidR="00E94444" w:rsidRPr="004C09A8">
        <w:rPr>
          <w:lang w:val="nl-NL"/>
        </w:rPr>
        <w:t xml:space="preserve">Van der Geer, Hanraads, &amp; Lupton, </w:t>
      </w:r>
      <w:r w:rsidR="00E94444" w:rsidRPr="004C09A8">
        <w:t>2000) or (</w:t>
      </w:r>
      <w:proofErr w:type="spellStart"/>
      <w:r w:rsidR="00E94444" w:rsidRPr="004C09A8">
        <w:t>Strunk</w:t>
      </w:r>
      <w:proofErr w:type="spellEnd"/>
      <w:r w:rsidR="00E94444" w:rsidRPr="004C09A8">
        <w:t xml:space="preserve"> &amp; White, 1979) in the text.</w:t>
      </w:r>
      <w:r w:rsidR="00E94444">
        <w:t xml:space="preserve"> </w:t>
      </w:r>
      <w:r w:rsidRPr="00A6350D">
        <w:t xml:space="preserve"> </w:t>
      </w:r>
    </w:p>
    <w:p w:rsidR="002302A1" w:rsidRPr="00A6350D" w:rsidRDefault="000C1409" w:rsidP="00284AD4">
      <w:pPr>
        <w:pStyle w:val="Els-body-text"/>
      </w:pPr>
      <w:r w:rsidRPr="00A6350D">
        <w:t>Some examples of how your references should be listed are given at the end of this template in the ‘References’ section, which will allow you to assemble your reference list according to the correct format and font size.</w:t>
      </w:r>
    </w:p>
    <w:p w:rsidR="00AD6F25" w:rsidRPr="00A6350D" w:rsidRDefault="000C1409" w:rsidP="00284AD4">
      <w:pPr>
        <w:pStyle w:val="Els-2ndorder-head"/>
        <w:jc w:val="both"/>
      </w:pPr>
      <w:r w:rsidRPr="00A6350D">
        <w:t>Section headings</w:t>
      </w:r>
    </w:p>
    <w:p w:rsidR="002302A1" w:rsidRPr="00A6350D" w:rsidRDefault="000C1409" w:rsidP="00F05F2A">
      <w:pPr>
        <w:pStyle w:val="Els-NoIndent"/>
        <w:rPr>
          <w:color w:val="FF0000"/>
        </w:rPr>
      </w:pPr>
      <w:r w:rsidRPr="00A6350D">
        <w:t xml:space="preserve">Section headings should be left justified, bold, with the first letter capitalized and numbered consecutively, starting with the Introduction. Sub-section headings should be in capital and lower-case italic letters, numbered 1.1, 1.2, </w:t>
      </w:r>
      <w:proofErr w:type="spellStart"/>
      <w:r w:rsidRPr="00A6350D">
        <w:t>etc</w:t>
      </w:r>
      <w:proofErr w:type="spellEnd"/>
      <w:r w:rsidRPr="00A6350D">
        <w:t xml:space="preserve">, and left justified, with second and subsequent lines indented. </w:t>
      </w:r>
      <w:r w:rsidR="000B137C" w:rsidRPr="00A6350D">
        <w:t>All headings should have a minimum of three text lines after them before a page or column break</w:t>
      </w:r>
      <w:r w:rsidRPr="00A6350D">
        <w:t>. Ensure the text area is not blank except for the last page.</w:t>
      </w:r>
    </w:p>
    <w:p w:rsidR="00AD6F25" w:rsidRPr="00A6350D" w:rsidRDefault="000C1409" w:rsidP="003312B7">
      <w:pPr>
        <w:pStyle w:val="Els-2ndorder-head"/>
        <w:jc w:val="both"/>
      </w:pPr>
      <w:r w:rsidRPr="00A6350D">
        <w:lastRenderedPageBreak/>
        <w:t>General guidelines for the preparation of your text</w:t>
      </w:r>
    </w:p>
    <w:p w:rsidR="002302A1" w:rsidRPr="00A6350D" w:rsidRDefault="000C1409" w:rsidP="006A63E8">
      <w:pPr>
        <w:pStyle w:val="Els-NoIndent"/>
        <w:rPr>
          <w:szCs w:val="16"/>
        </w:rPr>
      </w:pPr>
      <w:r w:rsidRPr="00A6350D">
        <w:t xml:space="preserve">Avoid hyphenation at the end of a line. Symbols denoting vectors and matrices should be indicated in bold type. Scalar variable names should normally be expressed using italics. Weights and measures should be expressed in SI units. </w:t>
      </w:r>
      <w:r w:rsidRPr="00A6350D">
        <w:rPr>
          <w:szCs w:val="16"/>
        </w:rPr>
        <w:t>All non-standard abbreviations or symbols must be defined when first mentioned, or a glossary provided.</w:t>
      </w:r>
    </w:p>
    <w:p w:rsidR="00AD6F25" w:rsidRPr="00A6350D" w:rsidRDefault="000C1409" w:rsidP="003312B7">
      <w:pPr>
        <w:pStyle w:val="Els-2ndorder-head"/>
        <w:jc w:val="both"/>
      </w:pPr>
      <w:r w:rsidRPr="00A6350D">
        <w:rPr>
          <w:szCs w:val="16"/>
        </w:rPr>
        <w:t>File naming and delivery</w:t>
      </w:r>
    </w:p>
    <w:p w:rsidR="00AD6F25" w:rsidRPr="00A6350D" w:rsidRDefault="000C1409" w:rsidP="006A63E8">
      <w:pPr>
        <w:pStyle w:val="Els-NoIndent"/>
      </w:pPr>
      <w:r w:rsidRPr="00A6350D">
        <w:t>Please title your files in this order ‘</w:t>
      </w:r>
      <w:proofErr w:type="spellStart"/>
      <w:r w:rsidRPr="00A6350D">
        <w:t>procedia</w:t>
      </w:r>
      <w:proofErr w:type="spellEnd"/>
      <w:r w:rsidRPr="00A6350D">
        <w:t xml:space="preserve"> </w:t>
      </w:r>
      <w:proofErr w:type="spellStart"/>
      <w:r w:rsidRPr="00A6350D">
        <w:t>acronym_conference</w:t>
      </w:r>
      <w:proofErr w:type="spellEnd"/>
      <w:r w:rsidRPr="00A6350D">
        <w:t xml:space="preserve"> </w:t>
      </w:r>
      <w:proofErr w:type="spellStart"/>
      <w:r w:rsidRPr="00A6350D">
        <w:t>acronym_authorslastname</w:t>
      </w:r>
      <w:proofErr w:type="spellEnd"/>
      <w:r w:rsidRPr="00A6350D">
        <w:t>’. Submit both the source file and the</w:t>
      </w:r>
      <w:r w:rsidRPr="00A6350D">
        <w:rPr>
          <w:rFonts w:hint="eastAsia"/>
        </w:rPr>
        <w:t xml:space="preserve"> PDF</w:t>
      </w:r>
      <w:r w:rsidRPr="00A6350D">
        <w:t xml:space="preserve"> to the Guest Editor.</w:t>
      </w:r>
    </w:p>
    <w:p w:rsidR="00AD6F25" w:rsidRPr="00A6350D" w:rsidRDefault="000C1409" w:rsidP="00284AD4">
      <w:pPr>
        <w:pStyle w:val="Els-body-text"/>
      </w:pPr>
      <w:r w:rsidRPr="00A6350D">
        <w:t>Artwork filenames should comply with the syntax “</w:t>
      </w:r>
      <w:proofErr w:type="spellStart"/>
      <w:r w:rsidRPr="00A6350D">
        <w:t>aabbbbbb.ccc</w:t>
      </w:r>
      <w:proofErr w:type="spellEnd"/>
      <w:r w:rsidRPr="00A6350D">
        <w:t>”, where:</w:t>
      </w:r>
    </w:p>
    <w:p w:rsidR="00AD6F25" w:rsidRPr="00A6350D" w:rsidRDefault="000C1409" w:rsidP="00284AD4">
      <w:pPr>
        <w:pStyle w:val="Els-bulletlist"/>
        <w:jc w:val="both"/>
      </w:pPr>
      <w:r w:rsidRPr="00A6350D">
        <w:t>a = artwork component type</w:t>
      </w:r>
    </w:p>
    <w:p w:rsidR="00AD6F25" w:rsidRPr="00A6350D" w:rsidRDefault="000C1409" w:rsidP="00284AD4">
      <w:pPr>
        <w:pStyle w:val="Els-bulletlist"/>
        <w:jc w:val="both"/>
      </w:pPr>
      <w:r w:rsidRPr="00A6350D">
        <w:t>b = manuscript reference code</w:t>
      </w:r>
    </w:p>
    <w:p w:rsidR="00AD6F25" w:rsidRPr="00A6350D" w:rsidRDefault="000C1409" w:rsidP="00284AD4">
      <w:pPr>
        <w:pStyle w:val="Els-bulletlist"/>
        <w:jc w:val="both"/>
      </w:pPr>
      <w:r w:rsidRPr="00A6350D">
        <w:t>c = standard file extension</w:t>
      </w:r>
    </w:p>
    <w:p w:rsidR="00AD6F25" w:rsidRPr="00A6350D" w:rsidRDefault="000C1409" w:rsidP="00632723">
      <w:pPr>
        <w:pStyle w:val="Els-bulletlist"/>
        <w:numPr>
          <w:ilvl w:val="0"/>
          <w:numId w:val="0"/>
        </w:numPr>
        <w:jc w:val="both"/>
      </w:pPr>
      <w:r w:rsidRPr="00A6350D">
        <w:t>Component types:</w:t>
      </w:r>
    </w:p>
    <w:p w:rsidR="00AD6F25" w:rsidRPr="00A6350D" w:rsidRDefault="000C1409" w:rsidP="00284AD4">
      <w:pPr>
        <w:pStyle w:val="Els-bulletlist"/>
        <w:jc w:val="both"/>
      </w:pPr>
      <w:r w:rsidRPr="00A6350D">
        <w:t>gr = figure</w:t>
      </w:r>
    </w:p>
    <w:p w:rsidR="00AD6F25" w:rsidRPr="00A6350D" w:rsidRDefault="000C1409" w:rsidP="00284AD4">
      <w:pPr>
        <w:pStyle w:val="Els-bulletlist"/>
        <w:jc w:val="both"/>
      </w:pPr>
      <w:proofErr w:type="spellStart"/>
      <w:r w:rsidRPr="00A6350D">
        <w:t>pl</w:t>
      </w:r>
      <w:proofErr w:type="spellEnd"/>
      <w:r w:rsidRPr="00A6350D">
        <w:t xml:space="preserve"> = plate</w:t>
      </w:r>
    </w:p>
    <w:p w:rsidR="00AD6F25" w:rsidRPr="00A6350D" w:rsidRDefault="000C1409" w:rsidP="00284AD4">
      <w:pPr>
        <w:pStyle w:val="Els-bulletlist"/>
        <w:jc w:val="both"/>
      </w:pPr>
      <w:proofErr w:type="spellStart"/>
      <w:r w:rsidRPr="00A6350D">
        <w:t>sc</w:t>
      </w:r>
      <w:proofErr w:type="spellEnd"/>
      <w:r w:rsidRPr="00A6350D">
        <w:t xml:space="preserve"> = scheme</w:t>
      </w:r>
    </w:p>
    <w:p w:rsidR="00AD6F25" w:rsidRPr="00A6350D" w:rsidRDefault="000C1409" w:rsidP="005250D2">
      <w:pPr>
        <w:pStyle w:val="Els-bulletlist"/>
        <w:spacing w:after="230"/>
        <w:jc w:val="both"/>
      </w:pPr>
      <w:proofErr w:type="spellStart"/>
      <w:r w:rsidRPr="00A6350D">
        <w:t>fx</w:t>
      </w:r>
      <w:proofErr w:type="spellEnd"/>
      <w:r w:rsidRPr="00A6350D">
        <w:t xml:space="preserve"> = fixed graphic</w:t>
      </w:r>
    </w:p>
    <w:p w:rsidR="00AD6F25" w:rsidRPr="00A6350D" w:rsidRDefault="000C1409" w:rsidP="003312B7">
      <w:pPr>
        <w:pStyle w:val="Els-2ndorder-head"/>
        <w:jc w:val="both"/>
      </w:pPr>
      <w:r w:rsidRPr="00A6350D">
        <w:t>Footnotes</w:t>
      </w:r>
    </w:p>
    <w:p w:rsidR="00AD6F25" w:rsidRPr="00A6350D" w:rsidRDefault="000C1409" w:rsidP="006A63E8">
      <w:pPr>
        <w:pStyle w:val="Els-NoIndent"/>
        <w:rPr>
          <w:szCs w:val="16"/>
        </w:rPr>
      </w:pPr>
      <w:r w:rsidRPr="00A6350D">
        <w:t>Footnotes should be avoided if possible. Necessary footnotes should be denoted in the text by consecutive superscript letters</w:t>
      </w:r>
      <w:r w:rsidRPr="00A6350D">
        <w:rPr>
          <w:rStyle w:val="FootnoteReference"/>
        </w:rPr>
        <w:footnoteReference w:customMarkFollows="1" w:id="1"/>
        <w:t>1</w:t>
      </w:r>
      <w:r w:rsidRPr="00A6350D">
        <w:t>. The footnotes should be typed single spaced, and in smaller type size (</w:t>
      </w:r>
      <w:r w:rsidR="00783D5B" w:rsidRPr="00A6350D">
        <w:t>7</w:t>
      </w:r>
      <w:r w:rsidRPr="00A6350D">
        <w:t xml:space="preserve"> </w:t>
      </w:r>
      <w:proofErr w:type="spellStart"/>
      <w:r w:rsidRPr="00A6350D">
        <w:t>pt</w:t>
      </w:r>
      <w:proofErr w:type="spellEnd"/>
      <w:r w:rsidRPr="00A6350D">
        <w:t xml:space="preserve">), at the foot of the page in which they are mentioned, and separated from the main text by a one line space extending at the foot of the column. The </w:t>
      </w:r>
      <w:proofErr w:type="spellStart"/>
      <w:r w:rsidRPr="00A6350D">
        <w:t>Els</w:t>
      </w:r>
      <w:proofErr w:type="spellEnd"/>
      <w:r w:rsidRPr="00A6350D">
        <w:t>-footnote style is available in the MS Word for the text of the footnote.</w:t>
      </w:r>
    </w:p>
    <w:p w:rsidR="002302A1" w:rsidRDefault="000C1409" w:rsidP="008F52A6">
      <w:pPr>
        <w:pStyle w:val="Els-body-text"/>
      </w:pPr>
      <w:r w:rsidRPr="00A6350D">
        <w:rPr>
          <w:rFonts w:hint="eastAsia"/>
          <w:lang w:eastAsia="zh-CN"/>
        </w:rPr>
        <w:t>Please d</w:t>
      </w:r>
      <w:r w:rsidRPr="00A6350D">
        <w:t>o not change the margins of the template as this can result in the footnote falling outside printing range.</w:t>
      </w:r>
    </w:p>
    <w:p w:rsidR="008F52A6" w:rsidRPr="00A6350D" w:rsidRDefault="008F52A6" w:rsidP="008F52A6">
      <w:pPr>
        <w:pStyle w:val="Els-body-text"/>
      </w:pPr>
    </w:p>
    <w:p w:rsidR="00AD6F25" w:rsidRPr="00A6350D" w:rsidRDefault="000C1409" w:rsidP="003312B7">
      <w:pPr>
        <w:pStyle w:val="Els-1storder-head"/>
        <w:jc w:val="both"/>
      </w:pPr>
      <w:r w:rsidRPr="00A6350D">
        <w:t>Illustrations</w:t>
      </w:r>
    </w:p>
    <w:p w:rsidR="004D0EDB" w:rsidRDefault="004D0EDB" w:rsidP="004D0EDB">
      <w:pPr>
        <w:pStyle w:val="Els-body-text"/>
        <w:ind w:firstLine="0"/>
      </w:pPr>
      <w:r>
        <w:t>All figures should be numbered with Arabic numerals (1</w:t>
      </w:r>
      <w:proofErr w:type="gramStart"/>
      <w:r>
        <w:t>,2,3</w:t>
      </w:r>
      <w:proofErr w:type="gramEnd"/>
      <w:r>
        <w:t>,….). Every figure should have a caption. All photographs, schemas, graphs and diagrams are to be referred to as figures. Line drawings should be good quality scans or true electronic output. Low-quality scans are not acceptable. Figures must be embedded into the text and not supplied separately. In MS word input the figures must be properly coded. Preferred format of figures are PNG, JPEG, GIF etc. Lettering and symbols should be clearly defined either in the caption or in a legend provided as part of the figure. Figures should be placed at the top or bottom of a page wherever possible, as close as possible to the first reference to them in the paper. Please ensure that all the figures are of 300 DPI resolutions as this will facilitate good output.</w:t>
      </w:r>
    </w:p>
    <w:p w:rsidR="000E1EF3" w:rsidRPr="00A6350D" w:rsidRDefault="004D0EDB" w:rsidP="003312B7">
      <w:pPr>
        <w:pStyle w:val="Els-body-text"/>
      </w:pPr>
      <w:r>
        <w:lastRenderedPageBreak/>
        <w:t xml:space="preserve">The figure number and caption should be typed below the illustration in 8 </w:t>
      </w:r>
      <w:proofErr w:type="spellStart"/>
      <w:r>
        <w:t>pt</w:t>
      </w:r>
      <w:proofErr w:type="spellEnd"/>
      <w:r>
        <w:t xml:space="preserve"> and left justified [</w:t>
      </w:r>
      <w:r w:rsidRPr="00686AC0">
        <w:rPr>
          <w:b/>
          <w:i/>
        </w:rPr>
        <w:t>Note:</w:t>
      </w:r>
      <w:r>
        <w:t xml:space="preserve"> one-line captions of length less than column width (or full typesetting width or oblong) centered]. For more guidelines and information to help you submit high quality artwork please visit: http://www.elsevier.com/artworkinstructions Artwork has no text along the side of it in the main body of the text. However, if two images fit next to each other, these may be placed next to each other to save space. For example, see Fig. 1.</w:t>
      </w:r>
    </w:p>
    <w:p w:rsidR="00AD6F25" w:rsidRPr="00A6350D" w:rsidRDefault="00AD6F25" w:rsidP="003312B7">
      <w:pPr>
        <w:pStyle w:val="CommentText"/>
        <w:jc w:val="both"/>
      </w:pPr>
    </w:p>
    <w:p w:rsidR="00AD6F25" w:rsidRPr="00A6350D" w:rsidRDefault="00E96151" w:rsidP="003312B7">
      <w:pPr>
        <w:spacing w:line="360" w:lineRule="auto"/>
        <w:jc w:val="both"/>
      </w:pPr>
      <w:r w:rsidRPr="00A6350D">
        <w:rPr>
          <w:noProof/>
          <w:lang w:val="en-IN" w:eastAsia="en-IN"/>
        </w:rPr>
        <w:drawing>
          <wp:inline distT="0" distB="0" distL="0" distR="0" wp14:anchorId="5070AF79" wp14:editId="0E08861C">
            <wp:extent cx="3048000" cy="800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1.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inline>
        </w:drawing>
      </w:r>
    </w:p>
    <w:p w:rsidR="00E63611" w:rsidRDefault="000C1409" w:rsidP="00FA77FB">
      <w:pPr>
        <w:pStyle w:val="Els-figure-caption"/>
        <w:spacing w:before="220"/>
      </w:pPr>
      <w:proofErr w:type="gramStart"/>
      <w:r w:rsidRPr="00A6350D">
        <w:t>Fig. 1</w:t>
      </w:r>
      <w:r w:rsidR="00E4473D" w:rsidRPr="00A6350D">
        <w:t xml:space="preserve"> - </w:t>
      </w:r>
      <w:r w:rsidRPr="00A6350D">
        <w:t>(a) first picture; (b) second picture.</w:t>
      </w:r>
      <w:proofErr w:type="gramEnd"/>
    </w:p>
    <w:p w:rsidR="00AD6F25" w:rsidRPr="00A6350D" w:rsidRDefault="000C1409" w:rsidP="003312B7">
      <w:pPr>
        <w:pStyle w:val="Els-1storder-head"/>
        <w:jc w:val="both"/>
      </w:pPr>
      <w:r w:rsidRPr="00A6350D">
        <w:t>Equations</w:t>
      </w:r>
    </w:p>
    <w:p w:rsidR="002302A1" w:rsidRPr="00A6350D" w:rsidRDefault="000C1409" w:rsidP="006A63E8">
      <w:pPr>
        <w:pStyle w:val="Els-NoIndent"/>
      </w:pPr>
      <w:r w:rsidRPr="00A6350D">
        <w:t xml:space="preserve">Equations and formulae should be typed in </w:t>
      </w:r>
      <w:proofErr w:type="spellStart"/>
      <w:r w:rsidRPr="00A6350D">
        <w:t>Mathtype</w:t>
      </w:r>
      <w:proofErr w:type="spellEnd"/>
      <w:r w:rsidRPr="00A6350D">
        <w:t>, and numbered consecutively with Arabic numerals in parentheses on the right hand side of the page (if referred to explicitly in the text)</w:t>
      </w:r>
      <w:r w:rsidRPr="00A6350D">
        <w:rPr>
          <w:rFonts w:hint="eastAsia"/>
          <w:lang w:eastAsia="zh-CN"/>
        </w:rPr>
        <w:t>.</w:t>
      </w:r>
      <w:r w:rsidRPr="00A6350D">
        <w:t xml:space="preserve"> They should also be separated from the surrounding text by one space.</w:t>
      </w:r>
    </w:p>
    <w:p w:rsidR="00F1115C" w:rsidRPr="00A6350D" w:rsidRDefault="00F1115C" w:rsidP="005B1F08">
      <w:pPr>
        <w:pStyle w:val="Els-equation"/>
        <w:tabs>
          <w:tab w:val="clear" w:pos="9120"/>
          <w:tab w:val="right" w:pos="9214"/>
        </w:tabs>
        <w:jc w:val="both"/>
      </w:pPr>
      <w:r w:rsidRPr="00A6350D">
        <w:rPr>
          <w:position w:val="-70"/>
        </w:rPr>
        <w:object w:dxaOrig="3340" w:dyaOrig="1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05pt;height:53pt" o:ole="" o:allowoverlap="f">
            <v:imagedata r:id="rId15" o:title=""/>
          </v:shape>
          <o:OLEObject Type="Embed" ProgID="Equation.3" ShapeID="_x0000_i1025" DrawAspect="Content" ObjectID="_1455084794" r:id="rId16"/>
        </w:object>
      </w:r>
      <w:r w:rsidRPr="00A6350D">
        <w:rPr>
          <w:i w:val="0"/>
          <w:iCs/>
        </w:rPr>
        <w:tab/>
        <w:t xml:space="preserve">                   </w:t>
      </w:r>
      <w:r w:rsidR="005B1F08" w:rsidRPr="00A6350D">
        <w:rPr>
          <w:i w:val="0"/>
          <w:iCs/>
        </w:rPr>
        <w:t xml:space="preserve">            </w:t>
      </w:r>
      <w:r w:rsidRPr="00A6350D">
        <w:rPr>
          <w:i w:val="0"/>
          <w:iCs/>
        </w:rPr>
        <w:t xml:space="preserve"> (1)</w:t>
      </w:r>
    </w:p>
    <w:p w:rsidR="00AD6F25" w:rsidRPr="00A6350D" w:rsidRDefault="000C1409" w:rsidP="000C3885">
      <w:pPr>
        <w:pStyle w:val="Els-1storder-head"/>
        <w:numPr>
          <w:ilvl w:val="0"/>
          <w:numId w:val="0"/>
        </w:numPr>
        <w:jc w:val="both"/>
      </w:pPr>
      <w:r w:rsidRPr="00A6350D">
        <w:t>4. Online license transfer</w:t>
      </w:r>
    </w:p>
    <w:p w:rsidR="00AD6F25" w:rsidRPr="00A6350D" w:rsidRDefault="000C1409" w:rsidP="00783D5B">
      <w:pPr>
        <w:pStyle w:val="Els-NoIndent"/>
        <w:spacing w:after="230"/>
      </w:pPr>
      <w:r w:rsidRPr="00A6350D">
        <w:t>All authors are required to complete the Procedia exclusive license transfer agreement before the article can be published, which they can do online. This transfer agreement enables Elsevier to protect the copyrighted material for the authors, but does not relinquish the authors</w:t>
      </w:r>
      <w:r w:rsidR="000B137C" w:rsidRPr="00A6350D">
        <w:t xml:space="preserve">’ </w:t>
      </w:r>
      <w:r w:rsidRPr="00A6350D">
        <w:t xml:space="preserve">proprietary rights. The copyright transfer covers the exclusive rights to reproduce and </w:t>
      </w:r>
      <w:r w:rsidRPr="00A6350D">
        <w:lastRenderedPageBreak/>
        <w:t>distribute the article, including reprints, photographic reproductions, microfilm or any other reproductions of similar nature and translations. Authors are responsible for obtaining from the copyright holder, the permission to reproduce any figures for which copyright exists.</w:t>
      </w:r>
    </w:p>
    <w:p w:rsidR="00AD6F25" w:rsidRPr="00A6350D" w:rsidRDefault="000C1409" w:rsidP="005B1F08">
      <w:pPr>
        <w:pStyle w:val="Els-acknowledgement"/>
        <w:spacing w:line="240" w:lineRule="exact"/>
        <w:jc w:val="both"/>
      </w:pPr>
      <w:r w:rsidRPr="00A6350D">
        <w:t>Acknowledgements</w:t>
      </w:r>
    </w:p>
    <w:p w:rsidR="00AD6F25" w:rsidRPr="00A6350D" w:rsidRDefault="000C1409" w:rsidP="006A63E8">
      <w:pPr>
        <w:pStyle w:val="Els-NoIndent"/>
      </w:pPr>
      <w:r w:rsidRPr="00A6350D">
        <w:t>Acknowledgements and Reference heading should be left justified, bold, with the first letter capitalized but have no numbers. Text below continues as normal.</w:t>
      </w:r>
    </w:p>
    <w:p w:rsidR="00AD6F25" w:rsidRPr="00A6350D" w:rsidRDefault="000C1409" w:rsidP="005B1F08">
      <w:pPr>
        <w:pStyle w:val="Els-appendixhead"/>
        <w:jc w:val="both"/>
      </w:pPr>
      <w:r w:rsidRPr="00A6350D">
        <w:t>An example appendix</w:t>
      </w:r>
    </w:p>
    <w:p w:rsidR="00AD6F25" w:rsidRPr="00A6350D" w:rsidRDefault="000C1409" w:rsidP="006A63E8">
      <w:pPr>
        <w:pStyle w:val="Els-NoIndent"/>
      </w:pPr>
      <w:r w:rsidRPr="00A6350D">
        <w:t>Authors including an appendix section should do so before References section. Multiple appendices should all have headings in the style used above. They will automatically be ordered A, B, C etc.</w:t>
      </w:r>
    </w:p>
    <w:p w:rsidR="00AD6F25" w:rsidRPr="00A6350D" w:rsidRDefault="000C1409" w:rsidP="003312B7">
      <w:pPr>
        <w:pStyle w:val="Els-appendixsubhead"/>
        <w:spacing w:line="240" w:lineRule="exact"/>
        <w:jc w:val="both"/>
      </w:pPr>
      <w:r w:rsidRPr="00A6350D">
        <w:t>Example of a sub-heading within an appendix</w:t>
      </w:r>
    </w:p>
    <w:p w:rsidR="00E94444" w:rsidRDefault="000C1409" w:rsidP="00E94444">
      <w:pPr>
        <w:pStyle w:val="Els-NoIndent"/>
      </w:pPr>
      <w:r w:rsidRPr="00A6350D">
        <w:t>There is also the option to include a subheading within the Appendix if you wish.</w:t>
      </w:r>
      <w:bookmarkStart w:id="0" w:name="_GoBack"/>
      <w:bookmarkEnd w:id="0"/>
    </w:p>
    <w:p w:rsidR="00AD6F25" w:rsidRPr="00A6350D" w:rsidRDefault="000C1409" w:rsidP="0016771D">
      <w:pPr>
        <w:pStyle w:val="Els-reference-head"/>
        <w:jc w:val="both"/>
      </w:pPr>
      <w:r w:rsidRPr="00A6350D">
        <w:t>References</w:t>
      </w:r>
      <w:r w:rsidR="005B1F08" w:rsidRPr="00A6350D">
        <w:br/>
      </w:r>
    </w:p>
    <w:p w:rsidR="00E94444" w:rsidRPr="00E94444" w:rsidRDefault="00E94444" w:rsidP="00A07F78">
      <w:pPr>
        <w:pStyle w:val="ColorfulList-Accent11"/>
        <w:tabs>
          <w:tab w:val="left" w:pos="1980"/>
        </w:tabs>
        <w:ind w:left="238" w:hanging="238"/>
        <w:rPr>
          <w:rFonts w:ascii="Times New Roman" w:hAnsi="Times New Roman"/>
          <w:szCs w:val="15"/>
          <w:lang w:val="en-IN"/>
        </w:rPr>
      </w:pPr>
      <w:r w:rsidRPr="00E94444">
        <w:rPr>
          <w:rFonts w:ascii="Times New Roman" w:hAnsi="Times New Roman"/>
          <w:szCs w:val="15"/>
          <w:lang w:val="nl-NL"/>
        </w:rPr>
        <w:t>Van der Geer, J., Hanraads, J. A. J., &amp; Lupton, R. A. (</w:t>
      </w:r>
      <w:r w:rsidRPr="00E94444">
        <w:rPr>
          <w:rFonts w:ascii="Times New Roman" w:hAnsi="Times New Roman"/>
          <w:szCs w:val="15"/>
        </w:rPr>
        <w:t>2000</w:t>
      </w:r>
      <w:r w:rsidRPr="00E94444">
        <w:rPr>
          <w:rFonts w:ascii="Times New Roman" w:hAnsi="Times New Roman"/>
          <w:szCs w:val="15"/>
          <w:lang w:val="nl-NL"/>
        </w:rPr>
        <w:t xml:space="preserve">). </w:t>
      </w:r>
      <w:proofErr w:type="gramStart"/>
      <w:r w:rsidRPr="00E94444">
        <w:rPr>
          <w:rFonts w:ascii="Times New Roman" w:hAnsi="Times New Roman"/>
          <w:szCs w:val="15"/>
        </w:rPr>
        <w:t>The art of writing a scientific article.</w:t>
      </w:r>
      <w:proofErr w:type="gramEnd"/>
      <w:r w:rsidRPr="00E94444">
        <w:rPr>
          <w:rFonts w:ascii="Times New Roman" w:hAnsi="Times New Roman"/>
          <w:szCs w:val="15"/>
        </w:rPr>
        <w:t xml:space="preserve"> </w:t>
      </w:r>
      <w:r w:rsidRPr="00E94444">
        <w:rPr>
          <w:rFonts w:ascii="Times New Roman" w:hAnsi="Times New Roman"/>
          <w:i/>
          <w:iCs/>
          <w:szCs w:val="15"/>
        </w:rPr>
        <w:t xml:space="preserve">Journal of Science Communication, </w:t>
      </w:r>
      <w:r w:rsidRPr="00E94444">
        <w:rPr>
          <w:rFonts w:ascii="Times New Roman" w:hAnsi="Times New Roman"/>
          <w:i/>
          <w:szCs w:val="15"/>
        </w:rPr>
        <w:t>163</w:t>
      </w:r>
      <w:r w:rsidRPr="00E94444">
        <w:rPr>
          <w:rFonts w:ascii="Times New Roman" w:hAnsi="Times New Roman"/>
          <w:szCs w:val="15"/>
        </w:rPr>
        <w:t>, 51–59.</w:t>
      </w:r>
    </w:p>
    <w:p w:rsidR="00E94444" w:rsidRPr="00E94444" w:rsidRDefault="00E94444" w:rsidP="00A07F78">
      <w:pPr>
        <w:pStyle w:val="ColorfulList-Accent11"/>
        <w:tabs>
          <w:tab w:val="left" w:pos="1980"/>
        </w:tabs>
        <w:ind w:left="238" w:hanging="238"/>
        <w:rPr>
          <w:rFonts w:ascii="Times New Roman" w:hAnsi="Times New Roman"/>
          <w:szCs w:val="15"/>
          <w:lang w:val="en-IN"/>
        </w:rPr>
      </w:pPr>
      <w:proofErr w:type="spellStart"/>
      <w:proofErr w:type="gramStart"/>
      <w:r w:rsidRPr="00E94444">
        <w:rPr>
          <w:rFonts w:ascii="Times New Roman" w:hAnsi="Times New Roman"/>
          <w:szCs w:val="15"/>
        </w:rPr>
        <w:t>Strunk</w:t>
      </w:r>
      <w:proofErr w:type="spellEnd"/>
      <w:r w:rsidRPr="00E94444">
        <w:rPr>
          <w:rFonts w:ascii="Times New Roman" w:hAnsi="Times New Roman"/>
          <w:szCs w:val="15"/>
        </w:rPr>
        <w:t>, W., Jr., &amp; White, E. B. (1979).</w:t>
      </w:r>
      <w:proofErr w:type="gramEnd"/>
      <w:r w:rsidRPr="00E94444">
        <w:rPr>
          <w:rFonts w:ascii="Times New Roman" w:hAnsi="Times New Roman"/>
          <w:szCs w:val="15"/>
        </w:rPr>
        <w:t xml:space="preserve"> </w:t>
      </w:r>
      <w:r w:rsidRPr="00E94444">
        <w:rPr>
          <w:rFonts w:ascii="Times New Roman" w:hAnsi="Times New Roman"/>
          <w:i/>
          <w:iCs/>
          <w:szCs w:val="15"/>
        </w:rPr>
        <w:t>The elements of style</w:t>
      </w:r>
      <w:r w:rsidRPr="00E94444">
        <w:rPr>
          <w:rFonts w:ascii="Times New Roman" w:hAnsi="Times New Roman"/>
          <w:szCs w:val="15"/>
        </w:rPr>
        <w:t xml:space="preserve"> (3rd </w:t>
      </w:r>
      <w:proofErr w:type="gramStart"/>
      <w:r w:rsidRPr="00E94444">
        <w:rPr>
          <w:rFonts w:ascii="Times New Roman" w:hAnsi="Times New Roman"/>
          <w:szCs w:val="15"/>
        </w:rPr>
        <w:t>ed</w:t>
      </w:r>
      <w:proofErr w:type="gramEnd"/>
      <w:r w:rsidRPr="00E94444">
        <w:rPr>
          <w:rFonts w:ascii="Times New Roman" w:hAnsi="Times New Roman"/>
          <w:szCs w:val="15"/>
        </w:rPr>
        <w:t>.). New York: MacMillan.</w:t>
      </w:r>
    </w:p>
    <w:p w:rsidR="00E94444" w:rsidRPr="00E94444" w:rsidRDefault="00E94444" w:rsidP="00A07F78">
      <w:pPr>
        <w:pStyle w:val="ColorfulList-Accent11"/>
        <w:tabs>
          <w:tab w:val="left" w:pos="1980"/>
        </w:tabs>
        <w:ind w:left="238" w:hanging="238"/>
        <w:rPr>
          <w:rFonts w:ascii="Times New Roman" w:hAnsi="Times New Roman"/>
          <w:szCs w:val="15"/>
          <w:lang w:val="en-IN"/>
        </w:rPr>
      </w:pPr>
      <w:proofErr w:type="spellStart"/>
      <w:proofErr w:type="gramStart"/>
      <w:r w:rsidRPr="00E94444">
        <w:rPr>
          <w:rFonts w:ascii="Times New Roman" w:hAnsi="Times New Roman"/>
          <w:szCs w:val="15"/>
        </w:rPr>
        <w:t>Mettam</w:t>
      </w:r>
      <w:proofErr w:type="spellEnd"/>
      <w:r w:rsidRPr="00E94444">
        <w:rPr>
          <w:rFonts w:ascii="Times New Roman" w:hAnsi="Times New Roman"/>
          <w:szCs w:val="15"/>
        </w:rPr>
        <w:t>, G. R., &amp; Adams, L. B. (1999).</w:t>
      </w:r>
      <w:proofErr w:type="gramEnd"/>
      <w:r w:rsidRPr="00E94444">
        <w:rPr>
          <w:rFonts w:ascii="Times New Roman" w:hAnsi="Times New Roman"/>
          <w:szCs w:val="15"/>
        </w:rPr>
        <w:t xml:space="preserve"> </w:t>
      </w:r>
      <w:proofErr w:type="gramStart"/>
      <w:r w:rsidRPr="00E94444">
        <w:rPr>
          <w:rFonts w:ascii="Times New Roman" w:hAnsi="Times New Roman"/>
          <w:szCs w:val="15"/>
        </w:rPr>
        <w:t>How to prepare an electronic version of your article.</w:t>
      </w:r>
      <w:proofErr w:type="gramEnd"/>
      <w:r w:rsidRPr="00E94444">
        <w:rPr>
          <w:rFonts w:ascii="Times New Roman" w:hAnsi="Times New Roman"/>
          <w:szCs w:val="15"/>
        </w:rPr>
        <w:t xml:space="preserve"> In B. S. Jones &amp; R. Z. Smith (Eds.), </w:t>
      </w:r>
      <w:r w:rsidRPr="00E94444">
        <w:rPr>
          <w:rFonts w:ascii="Times New Roman" w:hAnsi="Times New Roman"/>
          <w:i/>
          <w:iCs/>
          <w:szCs w:val="15"/>
        </w:rPr>
        <w:t xml:space="preserve">Introduction to the electronic age </w:t>
      </w:r>
      <w:r w:rsidRPr="00E94444">
        <w:rPr>
          <w:rFonts w:ascii="Times New Roman" w:hAnsi="Times New Roman"/>
          <w:szCs w:val="15"/>
        </w:rPr>
        <w:t xml:space="preserve">(pp. 281–304). New York: E-Publishing Inc. </w:t>
      </w:r>
    </w:p>
    <w:p w:rsidR="00E94444" w:rsidRPr="00E94444" w:rsidRDefault="00E94444" w:rsidP="00A07F78">
      <w:pPr>
        <w:pStyle w:val="ColorfulList-Accent11"/>
        <w:tabs>
          <w:tab w:val="left" w:pos="1980"/>
        </w:tabs>
        <w:ind w:left="238" w:hanging="238"/>
        <w:rPr>
          <w:rFonts w:ascii="Times New Roman" w:hAnsi="Times New Roman"/>
          <w:szCs w:val="15"/>
          <w:lang w:val="en-IN"/>
        </w:rPr>
      </w:pPr>
      <w:r w:rsidRPr="00E94444">
        <w:rPr>
          <w:rFonts w:ascii="Times New Roman" w:hAnsi="Times New Roman"/>
          <w:szCs w:val="15"/>
          <w:lang w:val="nl-NL"/>
        </w:rPr>
        <w:t>Fachinger, J., den Exter, M., Grambow, B., Holgerson, S., Landesmann, C., Titov, M., et al. (2004).</w:t>
      </w:r>
      <w:r w:rsidRPr="00E94444">
        <w:rPr>
          <w:rFonts w:ascii="Times New Roman" w:hAnsi="Times New Roman"/>
          <w:szCs w:val="15"/>
        </w:rPr>
        <w:t xml:space="preserve"> </w:t>
      </w:r>
      <w:proofErr w:type="gramStart"/>
      <w:r w:rsidRPr="00E94444">
        <w:rPr>
          <w:rFonts w:ascii="Times New Roman" w:hAnsi="Times New Roman"/>
          <w:szCs w:val="15"/>
        </w:rPr>
        <w:t>Behavior of spent HTR fuel elements in aquatic phases of repository host rock formations, 2nd International Topical Meeting on High Temperature Reactor Technology.</w:t>
      </w:r>
      <w:proofErr w:type="gramEnd"/>
      <w:r w:rsidRPr="00E94444">
        <w:rPr>
          <w:rFonts w:ascii="Times New Roman" w:hAnsi="Times New Roman"/>
          <w:szCs w:val="15"/>
        </w:rPr>
        <w:t xml:space="preserve">  Beijing, China, paper #B08. </w:t>
      </w:r>
    </w:p>
    <w:p w:rsidR="00E94444" w:rsidRPr="00E94444" w:rsidRDefault="00E94444" w:rsidP="00A07F78">
      <w:pPr>
        <w:pStyle w:val="ColorfulList-Accent11"/>
        <w:tabs>
          <w:tab w:val="left" w:pos="1980"/>
        </w:tabs>
        <w:ind w:left="238" w:hanging="238"/>
        <w:rPr>
          <w:rFonts w:ascii="Times New Roman" w:hAnsi="Times New Roman"/>
          <w:szCs w:val="15"/>
        </w:rPr>
      </w:pPr>
      <w:proofErr w:type="spellStart"/>
      <w:r w:rsidRPr="00E94444">
        <w:rPr>
          <w:rFonts w:ascii="Times New Roman" w:hAnsi="Times New Roman"/>
          <w:szCs w:val="15"/>
        </w:rPr>
        <w:t>Fachinger</w:t>
      </w:r>
      <w:proofErr w:type="spellEnd"/>
      <w:r w:rsidRPr="00E94444">
        <w:rPr>
          <w:rFonts w:ascii="Times New Roman" w:hAnsi="Times New Roman"/>
          <w:szCs w:val="15"/>
        </w:rPr>
        <w:t xml:space="preserve">, J. (2006). </w:t>
      </w:r>
      <w:proofErr w:type="gramStart"/>
      <w:r w:rsidRPr="00E94444">
        <w:rPr>
          <w:rFonts w:ascii="Times New Roman" w:hAnsi="Times New Roman"/>
          <w:szCs w:val="15"/>
        </w:rPr>
        <w:t>Behavior of HTR fuel elements in aquatic phases of repository host rock formations.</w:t>
      </w:r>
      <w:proofErr w:type="gramEnd"/>
      <w:r w:rsidRPr="00E94444">
        <w:rPr>
          <w:rFonts w:ascii="Times New Roman" w:hAnsi="Times New Roman"/>
          <w:szCs w:val="15"/>
        </w:rPr>
        <w:t xml:space="preserve"> </w:t>
      </w:r>
      <w:proofErr w:type="gramStart"/>
      <w:r w:rsidRPr="00E94444">
        <w:rPr>
          <w:rFonts w:ascii="Times New Roman" w:hAnsi="Times New Roman"/>
          <w:i/>
          <w:iCs/>
          <w:szCs w:val="15"/>
        </w:rPr>
        <w:t>Nuclear Engineering &amp; Design,</w:t>
      </w:r>
      <w:r w:rsidRPr="00E94444">
        <w:rPr>
          <w:rFonts w:ascii="Times New Roman" w:hAnsi="Times New Roman"/>
          <w:szCs w:val="15"/>
        </w:rPr>
        <w:t xml:space="preserve"> </w:t>
      </w:r>
      <w:r w:rsidRPr="00E94444">
        <w:rPr>
          <w:rFonts w:ascii="Times New Roman" w:hAnsi="Times New Roman"/>
          <w:i/>
          <w:szCs w:val="15"/>
        </w:rPr>
        <w:t>236</w:t>
      </w:r>
      <w:r w:rsidRPr="00E94444">
        <w:rPr>
          <w:rFonts w:ascii="Times New Roman" w:hAnsi="Times New Roman"/>
          <w:szCs w:val="15"/>
        </w:rPr>
        <w:t>, 54.</w:t>
      </w:r>
      <w:proofErr w:type="gramEnd"/>
    </w:p>
    <w:p w:rsidR="00AD6F25" w:rsidRPr="00A6350D" w:rsidRDefault="00AD6F25" w:rsidP="00A07F78">
      <w:pPr>
        <w:widowControl/>
        <w:autoSpaceDE w:val="0"/>
        <w:autoSpaceDN w:val="0"/>
        <w:adjustRightInd w:val="0"/>
        <w:spacing w:line="200" w:lineRule="exact"/>
        <w:ind w:left="245" w:hanging="245"/>
        <w:rPr>
          <w:szCs w:val="16"/>
          <w:lang w:val="en-IN" w:eastAsia="en-IN"/>
        </w:rPr>
        <w:sectPr w:rsidR="00AD6F25" w:rsidRPr="00A6350D" w:rsidSect="009C6F37">
          <w:footnotePr>
            <w:numFmt w:val="chicago"/>
          </w:footnotePr>
          <w:type w:val="continuous"/>
          <w:pgSz w:w="11907" w:h="15876" w:code="161"/>
          <w:pgMar w:top="77" w:right="947" w:bottom="879" w:left="1038" w:header="907" w:footer="1253" w:gutter="0"/>
          <w:cols w:num="2" w:space="360"/>
          <w:titlePg/>
          <w:docGrid w:linePitch="360"/>
        </w:sectPr>
      </w:pPr>
    </w:p>
    <w:p w:rsidR="00A32103" w:rsidRPr="00A6350D" w:rsidRDefault="00A32103" w:rsidP="00117E53">
      <w:pPr>
        <w:widowControl/>
        <w:tabs>
          <w:tab w:val="left" w:pos="1644"/>
        </w:tabs>
        <w:autoSpaceDE w:val="0"/>
        <w:autoSpaceDN w:val="0"/>
        <w:adjustRightInd w:val="0"/>
        <w:spacing w:line="200" w:lineRule="exact"/>
        <w:jc w:val="both"/>
        <w:rPr>
          <w:szCs w:val="16"/>
          <w:lang w:val="en-IN" w:eastAsia="en-IN"/>
        </w:rPr>
      </w:pPr>
    </w:p>
    <w:sectPr w:rsidR="00A32103" w:rsidRPr="00A6350D" w:rsidSect="009A6D87">
      <w:footnotePr>
        <w:numFmt w:val="chicago"/>
      </w:footnotePr>
      <w:type w:val="continuous"/>
      <w:pgSz w:w="11907" w:h="15876" w:code="161"/>
      <w:pgMar w:top="714" w:right="947" w:bottom="879" w:left="1038"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0CF3" w:rsidRDefault="00EB0CF3">
      <w:r>
        <w:separator/>
      </w:r>
    </w:p>
    <w:p w:rsidR="00EB0CF3" w:rsidRDefault="00EB0CF3"/>
    <w:p w:rsidR="00EB0CF3" w:rsidRDefault="00EB0CF3"/>
  </w:endnote>
  <w:endnote w:type="continuationSeparator" w:id="0">
    <w:p w:rsidR="00EB0CF3" w:rsidRDefault="00EB0CF3">
      <w:r>
        <w:continuationSeparator/>
      </w:r>
    </w:p>
    <w:p w:rsidR="00EB0CF3" w:rsidRDefault="00EB0CF3"/>
    <w:p w:rsidR="00EB0CF3" w:rsidRDefault="00EB0C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embedBold r:id="rId1" w:fontKey="{41707B30-19CB-4182-AC02-0DE3E3C44DF3}"/>
  </w:font>
  <w:font w:name="Univers">
    <w:altName w:val="Arial"/>
    <w:charset w:val="00"/>
    <w:family w:val="auto"/>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 w:fontKey="{23A44A09-C618-4866-81F8-5884F2610601}"/>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VAGRounded LT Bold">
    <w:panose1 w:val="00000000000000000000"/>
    <w:charset w:val="00"/>
    <w:family w:val="moder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embedRegular r:id="rId3" w:fontKey="{56EDE7E2-0725-45A4-B51C-E124CA3BDE58}"/>
  </w:font>
  <w:font w:name="Calibri">
    <w:panose1 w:val="020F0502020204030204"/>
    <w:charset w:val="00"/>
    <w:family w:val="swiss"/>
    <w:pitch w:val="variable"/>
    <w:sig w:usb0="E10002FF" w:usb1="4000ACFF" w:usb2="00000009" w:usb3="00000000" w:csb0="0000019F" w:csb1="00000000"/>
    <w:embedRegular r:id="rId4" w:fontKey="{834858D3-C606-4E87-A93D-8C94CD4CCEE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024F" w:rsidRDefault="00EB0CF3" w:rsidP="00621A00">
    <w:pPr>
      <w:pStyle w:val="Footer"/>
      <w:spacing w:before="230"/>
      <w:rPr>
        <w:i w:val="0"/>
        <w:sz w:val="15"/>
        <w:szCs w:val="15"/>
      </w:rPr>
    </w:pPr>
    <w:r>
      <w:rPr>
        <w:iCs/>
      </w:rPr>
      <w:pict>
        <v:rect id="_x0000_i1028" style="width:36pt;height:.5pt" o:hrpct="0" o:hrstd="t" o:hrnoshade="t" o:hr="t" fillcolor="black [3213]" stroked="f"/>
      </w:pict>
    </w:r>
  </w:p>
  <w:p w:rsidR="00E45CE0" w:rsidRDefault="007707D5" w:rsidP="0011024F">
    <w:pPr>
      <w:pStyle w:val="Footer"/>
      <w:spacing w:before="0"/>
      <w:ind w:firstLine="238"/>
      <w:rPr>
        <w:i w:val="0"/>
        <w:sz w:val="15"/>
        <w:szCs w:val="15"/>
      </w:rPr>
    </w:pPr>
    <w:r w:rsidRPr="003560E1">
      <w:rPr>
        <w:i w:val="0"/>
        <w:sz w:val="15"/>
        <w:szCs w:val="15"/>
      </w:rPr>
      <w:t xml:space="preserve">* </w:t>
    </w:r>
    <w:r w:rsidRPr="003560E1">
      <w:rPr>
        <w:sz w:val="15"/>
        <w:szCs w:val="15"/>
      </w:rPr>
      <w:t>Corresponding author.</w:t>
    </w:r>
    <w:r w:rsidRPr="003560E1">
      <w:rPr>
        <w:i w:val="0"/>
        <w:sz w:val="15"/>
        <w:szCs w:val="15"/>
      </w:rPr>
      <w:t xml:space="preserve"> Tel.: </w:t>
    </w:r>
    <w:r w:rsidRPr="003560E1">
      <w:rPr>
        <w:i w:val="0"/>
        <w:sz w:val="15"/>
        <w:szCs w:val="15"/>
      </w:rPr>
      <w:fldChar w:fldCharType="begin"/>
    </w:r>
    <w:r w:rsidRPr="003560E1">
      <w:rPr>
        <w:i w:val="0"/>
        <w:sz w:val="15"/>
        <w:szCs w:val="15"/>
      </w:rPr>
      <w:instrText xml:space="preserve"> MACROBUTTON NoMacro +0-000-000-0000 </w:instrText>
    </w:r>
    <w:r w:rsidRPr="003560E1">
      <w:rPr>
        <w:i w:val="0"/>
        <w:sz w:val="15"/>
        <w:szCs w:val="15"/>
      </w:rPr>
      <w:fldChar w:fldCharType="end"/>
    </w:r>
    <w:r w:rsidRPr="003560E1">
      <w:rPr>
        <w:i w:val="0"/>
        <w:sz w:val="15"/>
        <w:szCs w:val="15"/>
      </w:rPr>
      <w:t xml:space="preserve">; fax: +0-000-000-0000. </w:t>
    </w:r>
  </w:p>
  <w:p w:rsidR="007707D5" w:rsidRPr="003560E1" w:rsidRDefault="007707D5" w:rsidP="00E45CE0">
    <w:pPr>
      <w:pStyle w:val="Footer"/>
      <w:spacing w:before="0"/>
      <w:ind w:firstLine="240"/>
      <w:rPr>
        <w:i w:val="0"/>
        <w:sz w:val="15"/>
        <w:szCs w:val="15"/>
      </w:rPr>
    </w:pPr>
    <w:r w:rsidRPr="003560E1">
      <w:rPr>
        <w:i w:val="0"/>
        <w:sz w:val="15"/>
        <w:szCs w:val="15"/>
      </w:rPr>
      <w:t xml:space="preserve">E-mail address: </w:t>
    </w:r>
    <w:r w:rsidRPr="003560E1">
      <w:rPr>
        <w:i w:val="0"/>
        <w:sz w:val="15"/>
        <w:szCs w:val="15"/>
      </w:rPr>
      <w:fldChar w:fldCharType="begin"/>
    </w:r>
    <w:r w:rsidRPr="003560E1">
      <w:rPr>
        <w:i w:val="0"/>
        <w:sz w:val="15"/>
        <w:szCs w:val="15"/>
      </w:rPr>
      <w:instrText xml:space="preserve"> MACROBUTTON NoMacro author@institute.xxx </w:instrText>
    </w:r>
    <w:r w:rsidRPr="003560E1">
      <w:rPr>
        <w:i w:val="0"/>
        <w:sz w:val="15"/>
        <w:szCs w:val="15"/>
      </w:rPr>
      <w:fldChar w:fldCharType="end"/>
    </w:r>
  </w:p>
  <w:p w:rsidR="00D76010" w:rsidRPr="003560E1" w:rsidRDefault="00621A00" w:rsidP="007707D5">
    <w:pPr>
      <w:pStyle w:val="Footer"/>
      <w:spacing w:before="0"/>
      <w:rPr>
        <w:i w:val="0"/>
        <w:sz w:val="15"/>
        <w:szCs w:val="15"/>
      </w:rPr>
    </w:pPr>
    <w:r>
      <w:rPr>
        <w:i w:val="0"/>
        <w:sz w:val="15"/>
        <w:szCs w:val="15"/>
      </w:rPr>
      <w:t>Peer review under responsibility of xxxxx</w:t>
    </w:r>
    <w:r w:rsidR="00DA67DA" w:rsidRPr="003560E1">
      <w:rPr>
        <w:i w:val="0"/>
        <w:sz w:val="15"/>
        <w:szCs w:val="15"/>
      </w:rPr>
      <w:t>.</w:t>
    </w:r>
    <w:r w:rsidR="00504D72" w:rsidRPr="00504D72">
      <w:rPr>
        <w:lang w:val="en-IN" w:eastAsia="en-IN"/>
      </w:rPr>
      <w:t xml:space="preserve"> </w:t>
    </w:r>
  </w:p>
  <w:tbl>
    <w:tblPr>
      <w:tblStyle w:val="TableGrid"/>
      <w:tblW w:w="0" w:type="auto"/>
      <w:tblInd w:w="108" w:type="dxa"/>
      <w:tblLook w:val="04A0" w:firstRow="1" w:lastRow="0" w:firstColumn="1" w:lastColumn="0" w:noHBand="0" w:noVBand="1"/>
    </w:tblPr>
    <w:tblGrid>
      <w:gridCol w:w="4820"/>
    </w:tblGrid>
    <w:tr w:rsidR="00A32103" w:rsidTr="009D6A20">
      <w:trPr>
        <w:trHeight w:hRule="exact" w:val="737"/>
      </w:trPr>
      <w:tc>
        <w:tcPr>
          <w:tcW w:w="4820" w:type="dxa"/>
        </w:tcPr>
        <w:p w:rsidR="00A32103" w:rsidRDefault="009D6A20" w:rsidP="00DA67DA">
          <w:pPr>
            <w:pStyle w:val="Footer"/>
          </w:pPr>
          <w:r>
            <w:rPr>
              <w:lang w:val="en-IN" w:eastAsia="en-IN"/>
            </w:rPr>
            <w:drawing>
              <wp:anchor distT="0" distB="0" distL="114300" distR="114300" simplePos="0" relativeHeight="251661312" behindDoc="0" locked="0" layoutInCell="1" allowOverlap="1" wp14:anchorId="3447406C" wp14:editId="2C7F3BD0">
                <wp:simplePos x="0" y="0"/>
                <wp:positionH relativeFrom="column">
                  <wp:posOffset>5080</wp:posOffset>
                </wp:positionH>
                <wp:positionV relativeFrom="paragraph">
                  <wp:posOffset>49530</wp:posOffset>
                </wp:positionV>
                <wp:extent cx="1435100" cy="38163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ting_logo.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35100" cy="381635"/>
                        </a:xfrm>
                        <a:prstGeom prst="rect">
                          <a:avLst/>
                        </a:prstGeom>
                      </pic:spPr>
                    </pic:pic>
                  </a:graphicData>
                </a:graphic>
                <wp14:sizeRelH relativeFrom="page">
                  <wp14:pctWidth>0</wp14:pctWidth>
                </wp14:sizeRelH>
                <wp14:sizeRelV relativeFrom="page">
                  <wp14:pctHeight>0</wp14:pctHeight>
                </wp14:sizeRelV>
              </wp:anchor>
            </w:drawing>
          </w:r>
        </w:p>
      </w:tc>
    </w:tr>
  </w:tbl>
  <w:p w:rsidR="00DA67DA" w:rsidRPr="003560E1" w:rsidRDefault="00F81637" w:rsidP="007707D5">
    <w:pPr>
      <w:pStyle w:val="Footer"/>
      <w:tabs>
        <w:tab w:val="center" w:pos="4961"/>
      </w:tabs>
      <w:spacing w:before="0"/>
      <w:rPr>
        <w:i w:val="0"/>
        <w:sz w:val="15"/>
        <w:szCs w:val="15"/>
      </w:rPr>
    </w:pPr>
    <w:r>
      <w:rPr>
        <w:i w:val="0"/>
        <w:sz w:val="15"/>
        <w:szCs w:val="15"/>
      </w:rPr>
      <w:t>xxxx</w:t>
    </w:r>
    <w:r w:rsidR="00DA67DA" w:rsidRPr="003560E1">
      <w:rPr>
        <w:i w:val="0"/>
        <w:sz w:val="15"/>
        <w:szCs w:val="15"/>
      </w:rPr>
      <w:t>-</w:t>
    </w:r>
    <w:r>
      <w:rPr>
        <w:i w:val="0"/>
        <w:sz w:val="15"/>
        <w:szCs w:val="15"/>
      </w:rPr>
      <w:t>xxxx</w:t>
    </w:r>
    <w:r w:rsidR="00DA67DA" w:rsidRPr="003560E1">
      <w:rPr>
        <w:i w:val="0"/>
        <w:sz w:val="15"/>
        <w:szCs w:val="15"/>
      </w:rPr>
      <w:t>/$ – see front matter ©</w:t>
    </w:r>
    <w:r w:rsidR="003806A4" w:rsidRPr="003560E1">
      <w:rPr>
        <w:i w:val="0"/>
        <w:sz w:val="15"/>
        <w:szCs w:val="15"/>
      </w:rPr>
      <w:t xml:space="preserve"> </w:t>
    </w:r>
    <w:r w:rsidR="00DA67DA" w:rsidRPr="003560E1">
      <w:rPr>
        <w:i w:val="0"/>
        <w:sz w:val="15"/>
        <w:szCs w:val="15"/>
      </w:rPr>
      <w:t>201</w:t>
    </w:r>
    <w:r w:rsidR="00F65830">
      <w:rPr>
        <w:i w:val="0"/>
        <w:sz w:val="15"/>
        <w:szCs w:val="15"/>
      </w:rPr>
      <w:t>4</w:t>
    </w:r>
    <w:r w:rsidR="00DA67DA" w:rsidRPr="003560E1">
      <w:rPr>
        <w:i w:val="0"/>
        <w:sz w:val="15"/>
        <w:szCs w:val="15"/>
      </w:rPr>
      <w:t xml:space="preserve"> </w:t>
    </w:r>
    <w:r w:rsidR="00E20E3D">
      <w:rPr>
        <w:i w:val="0"/>
        <w:sz w:val="15"/>
        <w:szCs w:val="15"/>
      </w:rPr>
      <w:t xml:space="preserve">xxxxxxxx. </w:t>
    </w:r>
    <w:r w:rsidR="009E58BD">
      <w:rPr>
        <w:i w:val="0"/>
        <w:sz w:val="15"/>
        <w:szCs w:val="15"/>
      </w:rPr>
      <w:t xml:space="preserve">Hosting by Elsevier B.V. </w:t>
    </w:r>
    <w:r w:rsidR="00DA67DA" w:rsidRPr="003560E1">
      <w:rPr>
        <w:i w:val="0"/>
        <w:sz w:val="15"/>
        <w:szCs w:val="15"/>
      </w:rPr>
      <w:t>All rights reserved.</w:t>
    </w:r>
  </w:p>
  <w:p w:rsidR="00DA67DA" w:rsidRPr="003560E1" w:rsidRDefault="00DA67DA" w:rsidP="007707D5">
    <w:pPr>
      <w:pStyle w:val="Footer"/>
      <w:tabs>
        <w:tab w:val="clear" w:pos="4706"/>
        <w:tab w:val="clear" w:pos="9356"/>
        <w:tab w:val="clear" w:pos="10080"/>
        <w:tab w:val="center" w:pos="4961"/>
      </w:tabs>
      <w:spacing w:before="0"/>
      <w:rPr>
        <w:i w:val="0"/>
        <w:sz w:val="15"/>
        <w:szCs w:val="15"/>
      </w:rPr>
    </w:pPr>
    <w:r w:rsidRPr="003560E1">
      <w:rPr>
        <w:i w:val="0"/>
        <w:sz w:val="15"/>
        <w:szCs w:val="15"/>
      </w:rPr>
      <w:t>http://dx.doi.org/10.1016/j.</w:t>
    </w:r>
    <w:r w:rsidR="0023666F">
      <w:rPr>
        <w:i w:val="0"/>
        <w:sz w:val="15"/>
        <w:szCs w:val="15"/>
      </w:rPr>
      <w:t>aebj</w:t>
    </w:r>
    <w:r w:rsidRPr="003560E1">
      <w:rPr>
        <w:i w:val="0"/>
        <w:sz w:val="15"/>
        <w:szCs w:val="15"/>
      </w:rPr>
      <w:t>.201</w:t>
    </w:r>
    <w:r w:rsidR="00F65830">
      <w:rPr>
        <w:i w:val="0"/>
        <w:sz w:val="15"/>
        <w:szCs w:val="15"/>
      </w:rPr>
      <w:t>4</w:t>
    </w:r>
    <w:r w:rsidRPr="003560E1">
      <w:rPr>
        <w:i w:val="0"/>
        <w:sz w:val="15"/>
        <w:szCs w:val="15"/>
      </w:rPr>
      <w:t>.10.012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0CF3" w:rsidRDefault="00EB0CF3" w:rsidP="00783D5B">
      <w:pPr>
        <w:pStyle w:val="Footer"/>
        <w:spacing w:before="230"/>
        <w:rPr>
          <w:lang w:val="en-GB"/>
        </w:rPr>
      </w:pPr>
      <w:r>
        <w:rPr>
          <w:lang w:val="en-IN" w:eastAsia="en-IN"/>
        </w:rPr>
        <w:drawing>
          <wp:inline distT="0" distB="0" distL="0" distR="0" wp14:anchorId="079173C1" wp14:editId="72126949">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EB0CF3" w:rsidRDefault="00EB0CF3"/>
    <w:p w:rsidR="00EB0CF3" w:rsidRDefault="00EB0CF3"/>
  </w:footnote>
  <w:footnote w:type="continuationSeparator" w:id="0">
    <w:p w:rsidR="00EB0CF3" w:rsidRDefault="00EB0CF3">
      <w:r>
        <w:continuationSeparator/>
      </w:r>
    </w:p>
    <w:p w:rsidR="00EB0CF3" w:rsidRDefault="00EB0CF3"/>
    <w:p w:rsidR="00EB0CF3" w:rsidRDefault="00EB0CF3"/>
  </w:footnote>
  <w:footnote w:id="1">
    <w:p w:rsidR="00AD6F25" w:rsidRPr="00D80400" w:rsidRDefault="000C1409" w:rsidP="004007A1">
      <w:pPr>
        <w:pStyle w:val="Els-footnote"/>
      </w:pPr>
      <w:r w:rsidRPr="00D80400">
        <w:rPr>
          <w:rStyle w:val="FootnoteReference"/>
          <w:szCs w:val="15"/>
        </w:rPr>
        <w:t>1</w:t>
      </w:r>
      <w:r w:rsidRPr="00D80400">
        <w:t xml:space="preserve"> Footnote text.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307233098"/>
      <w:docPartObj>
        <w:docPartGallery w:val="Page Numbers (Top of Page)"/>
        <w:docPartUnique/>
      </w:docPartObj>
    </w:sdtPr>
    <w:sdtEndPr>
      <w:rPr>
        <w:noProof/>
      </w:rPr>
    </w:sdtEndPr>
    <w:sdtContent>
      <w:p w:rsidR="009D6A20" w:rsidRDefault="00A32103" w:rsidP="009D6A20">
        <w:pPr>
          <w:pStyle w:val="Header"/>
        </w:pPr>
        <w:r w:rsidRPr="009D6A20">
          <w:rPr>
            <w:b/>
            <w:noProof w:val="0"/>
            <w:sz w:val="19"/>
            <w:szCs w:val="19"/>
          </w:rPr>
          <w:fldChar w:fldCharType="begin"/>
        </w:r>
        <w:r w:rsidRPr="009D6A20">
          <w:rPr>
            <w:b/>
            <w:sz w:val="19"/>
            <w:szCs w:val="19"/>
          </w:rPr>
          <w:instrText xml:space="preserve"> PAGE   \* MERGEFORMAT </w:instrText>
        </w:r>
        <w:r w:rsidRPr="009D6A20">
          <w:rPr>
            <w:b/>
            <w:noProof w:val="0"/>
            <w:sz w:val="19"/>
            <w:szCs w:val="19"/>
          </w:rPr>
          <w:fldChar w:fldCharType="separate"/>
        </w:r>
        <w:r w:rsidR="00632723">
          <w:rPr>
            <w:b/>
            <w:sz w:val="19"/>
            <w:szCs w:val="19"/>
          </w:rPr>
          <w:t>2</w:t>
        </w:r>
        <w:r w:rsidRPr="009D6A20">
          <w:rPr>
            <w:b/>
            <w:sz w:val="19"/>
            <w:szCs w:val="19"/>
          </w:rPr>
          <w:fldChar w:fldCharType="end"/>
        </w:r>
        <w:r>
          <w:tab/>
        </w:r>
        <w:r w:rsidR="00632723" w:rsidRPr="00632723">
          <w:rPr>
            <w:smallCaps/>
          </w:rPr>
          <w:t>Arab Economic and Business Journal</w:t>
        </w:r>
        <w:r w:rsidR="00632723">
          <w:rPr>
            <w:smallCaps/>
          </w:rPr>
          <w:t xml:space="preserve"> </w:t>
        </w:r>
        <w:r w:rsidRPr="00A32103">
          <w:t>00 (201</w:t>
        </w:r>
        <w:r w:rsidR="00F65830">
          <w:t>4</w:t>
        </w:r>
        <w:r w:rsidRPr="00A32103">
          <w:t>)</w:t>
        </w:r>
        <w:r>
          <w:t xml:space="preserve"> 000–000</w:t>
        </w:r>
      </w:p>
      <w:p w:rsidR="00A32103" w:rsidRDefault="00EB0CF3" w:rsidP="000E1EF3">
        <w:pPr>
          <w:pStyle w:val="Header"/>
          <w:spacing w:after="210" w:line="240" w:lineRule="auto"/>
        </w:pPr>
        <w:r>
          <w:rPr>
            <w:iCs/>
          </w:rPr>
          <w:pict>
            <v:rect id="_x0000_i1026" style="width:496.15pt;height:.5pt" o:hrpct="0" o:hrstd="t" o:hrnoshade="t" o:hr="t" fillcolor="black [3213]" stroked="f"/>
          </w:pic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2103" w:rsidRPr="009D6A20" w:rsidRDefault="00632723">
    <w:pPr>
      <w:pStyle w:val="Header"/>
      <w:jc w:val="right"/>
      <w:rPr>
        <w:b/>
        <w:sz w:val="19"/>
        <w:szCs w:val="19"/>
      </w:rPr>
    </w:pPr>
    <w:r w:rsidRPr="00632723">
      <w:rPr>
        <w:smallCaps/>
        <w:noProof w:val="0"/>
      </w:rPr>
      <w:t>Arab Economic and Business Journal</w:t>
    </w:r>
    <w:r w:rsidR="00A32103" w:rsidRPr="009D6A20">
      <w:rPr>
        <w:smallCaps/>
        <w:noProof w:val="0"/>
      </w:rPr>
      <w:t xml:space="preserve"> 00 (201</w:t>
    </w:r>
    <w:r w:rsidR="00F65830">
      <w:rPr>
        <w:smallCaps/>
        <w:noProof w:val="0"/>
      </w:rPr>
      <w:t>4</w:t>
    </w:r>
    <w:r w:rsidR="00A32103" w:rsidRPr="009D6A20">
      <w:rPr>
        <w:smallCaps/>
        <w:noProof w:val="0"/>
      </w:rPr>
      <w:t xml:space="preserve">) 000–000                                                                                                                   </w:t>
    </w:r>
    <w:sdt>
      <w:sdtPr>
        <w:rPr>
          <w:noProof w:val="0"/>
        </w:rPr>
        <w:id w:val="-1945608501"/>
        <w:docPartObj>
          <w:docPartGallery w:val="Page Numbers (Top of Page)"/>
          <w:docPartUnique/>
        </w:docPartObj>
      </w:sdtPr>
      <w:sdtEndPr>
        <w:rPr>
          <w:b/>
          <w:noProof/>
          <w:sz w:val="19"/>
          <w:szCs w:val="19"/>
        </w:rPr>
      </w:sdtEndPr>
      <w:sdtContent>
        <w:r w:rsidR="00A32103" w:rsidRPr="009D6A20">
          <w:rPr>
            <w:b/>
            <w:noProof w:val="0"/>
            <w:sz w:val="19"/>
            <w:szCs w:val="19"/>
          </w:rPr>
          <w:fldChar w:fldCharType="begin"/>
        </w:r>
        <w:r w:rsidR="00A32103" w:rsidRPr="009D6A20">
          <w:rPr>
            <w:b/>
            <w:sz w:val="19"/>
            <w:szCs w:val="19"/>
          </w:rPr>
          <w:instrText xml:space="preserve"> PAGE   \* MERGEFORMAT </w:instrText>
        </w:r>
        <w:r w:rsidR="00A32103" w:rsidRPr="009D6A20">
          <w:rPr>
            <w:b/>
            <w:noProof w:val="0"/>
            <w:sz w:val="19"/>
            <w:szCs w:val="19"/>
          </w:rPr>
          <w:fldChar w:fldCharType="separate"/>
        </w:r>
        <w:r>
          <w:rPr>
            <w:b/>
            <w:sz w:val="19"/>
            <w:szCs w:val="19"/>
          </w:rPr>
          <w:t>3</w:t>
        </w:r>
        <w:r w:rsidR="00A32103" w:rsidRPr="009D6A20">
          <w:rPr>
            <w:b/>
            <w:sz w:val="19"/>
            <w:szCs w:val="19"/>
          </w:rPr>
          <w:fldChar w:fldCharType="end"/>
        </w:r>
      </w:sdtContent>
    </w:sdt>
  </w:p>
  <w:p w:rsidR="00A32103" w:rsidRDefault="00EB0CF3" w:rsidP="000E1EF3">
    <w:pPr>
      <w:pStyle w:val="Header"/>
      <w:spacing w:after="210" w:line="240" w:lineRule="auto"/>
      <w:jc w:val="right"/>
    </w:pPr>
    <w:r>
      <w:rPr>
        <w:iCs/>
      </w:rPr>
      <w:pict>
        <v:rect id="_x0000_i1027" style="width:496.15pt;height:.5pt" o:hrpct="0" o:hrstd="t" o:hrnoshade="t" o:hr="t" fillcolor="black [3213]" stroked="f"/>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923" w:type="dxa"/>
      <w:jc w:val="center"/>
      <w:tblBorders>
        <w:top w:val="none" w:sz="0" w:space="0" w:color="auto"/>
        <w:left w:val="none" w:sz="0" w:space="0" w:color="auto"/>
        <w:bottom w:val="single" w:sz="36" w:space="0" w:color="auto"/>
        <w:right w:val="none" w:sz="0" w:space="0" w:color="auto"/>
        <w:insideH w:val="none" w:sz="0" w:space="0" w:color="auto"/>
        <w:insideV w:val="none" w:sz="0" w:space="0" w:color="auto"/>
      </w:tblBorders>
      <w:shd w:val="pct10" w:color="F2F2F2" w:themeColor="background1" w:themeShade="F2" w:fill="auto"/>
      <w:tblLayout w:type="fixed"/>
      <w:tblLook w:val="04A0" w:firstRow="1" w:lastRow="0" w:firstColumn="1" w:lastColumn="0" w:noHBand="0" w:noVBand="1"/>
    </w:tblPr>
    <w:tblGrid>
      <w:gridCol w:w="1277"/>
      <w:gridCol w:w="6662"/>
      <w:gridCol w:w="1984"/>
    </w:tblGrid>
    <w:tr w:rsidR="007145B3" w:rsidTr="00056920">
      <w:trPr>
        <w:trHeight w:val="57"/>
        <w:jc w:val="center"/>
      </w:trPr>
      <w:tc>
        <w:tcPr>
          <w:tcW w:w="1277" w:type="dxa"/>
          <w:tcBorders>
            <w:bottom w:val="single" w:sz="2" w:space="0" w:color="auto"/>
          </w:tcBorders>
          <w:shd w:val="pct10" w:color="F2F2F2" w:themeColor="background1" w:themeShade="F2" w:fill="auto"/>
          <w:vAlign w:val="bottom"/>
        </w:tcPr>
        <w:p w:rsidR="007145B3" w:rsidRDefault="007145B3" w:rsidP="009D747E">
          <w:pPr>
            <w:jc w:val="both"/>
          </w:pPr>
        </w:p>
      </w:tc>
      <w:tc>
        <w:tcPr>
          <w:tcW w:w="6662" w:type="dxa"/>
          <w:tcBorders>
            <w:bottom w:val="single" w:sz="2" w:space="0" w:color="auto"/>
          </w:tcBorders>
          <w:shd w:val="pct10" w:color="F2F2F2" w:themeColor="background1" w:themeShade="F2" w:fill="auto"/>
        </w:tcPr>
        <w:p w:rsidR="007145B3" w:rsidRPr="009D747E" w:rsidRDefault="00632723" w:rsidP="00632723">
          <w:pPr>
            <w:pStyle w:val="Running-head"/>
            <w:spacing w:after="240"/>
          </w:pPr>
          <w:r w:rsidRPr="00632723">
            <w:t>Arab Economic and Business Journal</w:t>
          </w:r>
          <w:r>
            <w:t xml:space="preserve"> </w:t>
          </w:r>
          <w:r w:rsidR="007145B3" w:rsidRPr="009D747E">
            <w:rPr>
              <w:iCs/>
              <w:szCs w:val="16"/>
            </w:rPr>
            <w:t>00 (20</w:t>
          </w:r>
          <w:r w:rsidR="007145B3" w:rsidRPr="009D747E">
            <w:rPr>
              <w:rFonts w:hint="eastAsia"/>
              <w:iCs/>
              <w:szCs w:val="16"/>
              <w:lang w:eastAsia="zh-CN"/>
            </w:rPr>
            <w:t>1</w:t>
          </w:r>
          <w:r w:rsidR="00F65830">
            <w:rPr>
              <w:iCs/>
              <w:szCs w:val="16"/>
              <w:lang w:eastAsia="zh-CN"/>
            </w:rPr>
            <w:t>4</w:t>
          </w:r>
          <w:r w:rsidR="007145B3" w:rsidRPr="009D747E">
            <w:rPr>
              <w:iCs/>
              <w:szCs w:val="16"/>
            </w:rPr>
            <w:t>) 000–000</w:t>
          </w:r>
        </w:p>
      </w:tc>
      <w:tc>
        <w:tcPr>
          <w:tcW w:w="1984" w:type="dxa"/>
          <w:tcBorders>
            <w:bottom w:val="nil"/>
          </w:tcBorders>
          <w:shd w:val="pct10" w:color="F2F2F2" w:themeColor="background1" w:themeShade="F2" w:fill="auto"/>
          <w:vAlign w:val="center"/>
        </w:tcPr>
        <w:p w:rsidR="007145B3" w:rsidRDefault="007145B3" w:rsidP="000C2E03">
          <w:pPr>
            <w:pStyle w:val="Header"/>
            <w:tabs>
              <w:tab w:val="left" w:pos="6804"/>
            </w:tabs>
            <w:jc w:val="center"/>
          </w:pPr>
        </w:p>
      </w:tc>
    </w:tr>
    <w:tr w:rsidR="00C82B1F" w:rsidTr="00056920">
      <w:trPr>
        <w:trHeight w:val="57"/>
        <w:jc w:val="center"/>
      </w:trPr>
      <w:tc>
        <w:tcPr>
          <w:tcW w:w="1277" w:type="dxa"/>
          <w:vMerge w:val="restart"/>
          <w:tcBorders>
            <w:top w:val="single" w:sz="2" w:space="0" w:color="auto"/>
          </w:tcBorders>
          <w:shd w:val="pct10" w:color="F2F2F2" w:themeColor="background1" w:themeShade="F2" w:fill="auto"/>
        </w:tcPr>
        <w:p w:rsidR="00C82B1F" w:rsidRPr="00056920" w:rsidRDefault="008919E4" w:rsidP="00056920">
          <w:pPr>
            <w:rPr>
              <w:lang w:val="en-US"/>
            </w:rPr>
          </w:pPr>
          <w:r>
            <w:rPr>
              <w:noProof/>
              <w:lang w:val="en-IN" w:eastAsia="en-IN"/>
            </w:rPr>
            <w:drawing>
              <wp:anchor distT="0" distB="0" distL="114300" distR="114300" simplePos="0" relativeHeight="251662336" behindDoc="0" locked="0" layoutInCell="1" allowOverlap="1" wp14:anchorId="6B32EEF2" wp14:editId="1C05B04E">
                <wp:simplePos x="0" y="0"/>
                <wp:positionH relativeFrom="column">
                  <wp:posOffset>-73396</wp:posOffset>
                </wp:positionH>
                <wp:positionV relativeFrom="paragraph">
                  <wp:posOffset>132715</wp:posOffset>
                </wp:positionV>
                <wp:extent cx="673735" cy="739775"/>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7 crc_usek.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3735" cy="739775"/>
                        </a:xfrm>
                        <a:prstGeom prst="rect">
                          <a:avLst/>
                        </a:prstGeom>
                      </pic:spPr>
                    </pic:pic>
                  </a:graphicData>
                </a:graphic>
                <wp14:sizeRelH relativeFrom="page">
                  <wp14:pctWidth>0</wp14:pctWidth>
                </wp14:sizeRelH>
                <wp14:sizeRelV relativeFrom="page">
                  <wp14:pctHeight>0</wp14:pctHeight>
                </wp14:sizeRelV>
              </wp:anchor>
            </w:drawing>
          </w:r>
        </w:p>
      </w:tc>
      <w:tc>
        <w:tcPr>
          <w:tcW w:w="6662" w:type="dxa"/>
          <w:tcBorders>
            <w:top w:val="single" w:sz="2" w:space="0" w:color="auto"/>
          </w:tcBorders>
          <w:shd w:val="pct10" w:color="F2F2F2" w:themeColor="background1" w:themeShade="F2" w:fill="auto"/>
        </w:tcPr>
        <w:p w:rsidR="00C82B1F" w:rsidRPr="002E206D" w:rsidRDefault="00C82B1F" w:rsidP="00C82B1F"/>
      </w:tc>
      <w:tc>
        <w:tcPr>
          <w:tcW w:w="1984" w:type="dxa"/>
          <w:vMerge w:val="restart"/>
          <w:tcBorders>
            <w:top w:val="nil"/>
          </w:tcBorders>
          <w:shd w:val="pct10" w:color="F2F2F2" w:themeColor="background1" w:themeShade="F2" w:fill="auto"/>
          <w:vAlign w:val="center"/>
        </w:tcPr>
        <w:p w:rsidR="00C82B1F" w:rsidRDefault="007E4D5D" w:rsidP="000C2E03">
          <w:pPr>
            <w:pStyle w:val="Header"/>
            <w:tabs>
              <w:tab w:val="left" w:pos="6804"/>
            </w:tabs>
            <w:jc w:val="center"/>
          </w:pPr>
          <w:r>
            <w:rPr>
              <w:lang w:val="en-IN" w:eastAsia="en-IN"/>
            </w:rPr>
            <w:drawing>
              <wp:inline distT="0" distB="0" distL="0" distR="0">
                <wp:extent cx="929030" cy="257861"/>
                <wp:effectExtent l="0" t="0" r="444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EJ.tif"/>
                        <pic:cNvPicPr/>
                      </pic:nvPicPr>
                      <pic:blipFill>
                        <a:blip r:embed="rId2" cstate="print">
                          <a:extLst>
                            <a:ext uri="{28A0092B-C50C-407E-A947-70E740481C1C}">
                              <a14:useLocalDpi xmlns:a14="http://schemas.microsoft.com/office/drawing/2010/main" val="0"/>
                            </a:ext>
                          </a:extLst>
                        </a:blip>
                        <a:stretch>
                          <a:fillRect/>
                        </a:stretch>
                      </pic:blipFill>
                      <pic:spPr>
                        <a:xfrm>
                          <a:off x="0" y="0"/>
                          <a:ext cx="929030" cy="257861"/>
                        </a:xfrm>
                        <a:prstGeom prst="rect">
                          <a:avLst/>
                        </a:prstGeom>
                      </pic:spPr>
                    </pic:pic>
                  </a:graphicData>
                </a:graphic>
              </wp:inline>
            </w:drawing>
          </w:r>
        </w:p>
      </w:tc>
    </w:tr>
    <w:tr w:rsidR="00C82B1F" w:rsidTr="00056920">
      <w:trPr>
        <w:trHeight w:val="57"/>
        <w:jc w:val="center"/>
      </w:trPr>
      <w:tc>
        <w:tcPr>
          <w:tcW w:w="1277" w:type="dxa"/>
          <w:vMerge/>
          <w:shd w:val="pct10" w:color="F2F2F2" w:themeColor="background1" w:themeShade="F2" w:fill="auto"/>
        </w:tcPr>
        <w:p w:rsidR="00C82B1F" w:rsidRDefault="00C82B1F" w:rsidP="000C2E03">
          <w:pPr>
            <w:pStyle w:val="Header"/>
            <w:tabs>
              <w:tab w:val="left" w:pos="6804"/>
            </w:tabs>
            <w:rPr>
              <w:lang w:val="en-IN" w:eastAsia="en-IN"/>
            </w:rPr>
          </w:pPr>
        </w:p>
      </w:tc>
      <w:tc>
        <w:tcPr>
          <w:tcW w:w="6662" w:type="dxa"/>
          <w:shd w:val="clear" w:color="auto" w:fill="D9D9D9" w:themeFill="background1" w:themeFillShade="D9"/>
        </w:tcPr>
        <w:p w:rsidR="00C82B1F" w:rsidRPr="00DB53FA" w:rsidRDefault="00C82B1F" w:rsidP="0097605A">
          <w:pPr>
            <w:pStyle w:val="Header"/>
            <w:tabs>
              <w:tab w:val="center" w:pos="3329"/>
              <w:tab w:val="left" w:pos="5284"/>
            </w:tabs>
            <w:spacing w:after="0" w:line="220" w:lineRule="atLeast"/>
            <w:jc w:val="center"/>
            <w:rPr>
              <w:rFonts w:ascii="Arial" w:hAnsi="Arial" w:cs="Arial"/>
              <w:sz w:val="18"/>
              <w:szCs w:val="18"/>
            </w:rPr>
          </w:pPr>
          <w:r w:rsidRPr="00DB53FA">
            <w:rPr>
              <w:rFonts w:ascii="Arial" w:hAnsi="Arial" w:cs="Arial"/>
              <w:sz w:val="18"/>
              <w:szCs w:val="18"/>
            </w:rPr>
            <w:t>A</w:t>
          </w:r>
          <w:r w:rsidR="00DB53FA">
            <w:rPr>
              <w:rFonts w:ascii="Arial" w:hAnsi="Arial" w:cs="Arial"/>
              <w:sz w:val="18"/>
              <w:szCs w:val="18"/>
            </w:rPr>
            <w:t xml:space="preserve">vailable </w:t>
          </w:r>
          <w:r w:rsidRPr="00DB53FA">
            <w:rPr>
              <w:rFonts w:ascii="Arial" w:hAnsi="Arial" w:cs="Arial"/>
              <w:sz w:val="18"/>
              <w:szCs w:val="18"/>
            </w:rPr>
            <w:t xml:space="preserve">online at </w:t>
          </w:r>
          <w:hyperlink r:id="rId3" w:history="1">
            <w:r w:rsidRPr="00DB53FA">
              <w:rPr>
                <w:rFonts w:ascii="Arial" w:hAnsi="Arial" w:cs="Arial"/>
                <w:sz w:val="18"/>
                <w:szCs w:val="18"/>
              </w:rPr>
              <w:t>www.sciencedirect.com</w:t>
            </w:r>
          </w:hyperlink>
        </w:p>
        <w:p w:rsidR="00C82B1F" w:rsidRDefault="00C82B1F" w:rsidP="00DB53FA">
          <w:pPr>
            <w:pStyle w:val="Header"/>
            <w:tabs>
              <w:tab w:val="center" w:pos="3329"/>
              <w:tab w:val="left" w:pos="5284"/>
            </w:tabs>
            <w:spacing w:after="0" w:line="220" w:lineRule="atLeast"/>
            <w:jc w:val="center"/>
            <w:rPr>
              <w:sz w:val="18"/>
              <w:szCs w:val="18"/>
            </w:rPr>
          </w:pPr>
        </w:p>
        <w:p w:rsidR="00C82B1F" w:rsidRPr="00DD4DA1" w:rsidRDefault="00DD4DA1" w:rsidP="00DB53FA">
          <w:pPr>
            <w:pStyle w:val="Header"/>
            <w:spacing w:after="0"/>
            <w:jc w:val="center"/>
            <w:rPr>
              <w:rStyle w:val="Hyperlink"/>
              <w:rFonts w:ascii="Arial" w:hAnsi="Arial" w:cs="Arial"/>
              <w:i/>
              <w:iCs/>
              <w:color w:val="00B050"/>
              <w:sz w:val="18"/>
            </w:rPr>
          </w:pPr>
          <w:r w:rsidRPr="00DD4DA1">
            <w:rPr>
              <w:rFonts w:ascii="VAGRounded LT Bold" w:hAnsi="VAGRounded LT Bold"/>
              <w:iCs/>
              <w:color w:val="00B050"/>
              <w:sz w:val="33"/>
              <w:szCs w:val="33"/>
              <w:lang w:val="en-IN" w:eastAsia="en-IN"/>
            </w:rPr>
            <w:t>ScienceDirect</w:t>
          </w:r>
        </w:p>
        <w:p w:rsidR="00A36009" w:rsidRDefault="00A36009" w:rsidP="00DB53FA">
          <w:pPr>
            <w:pStyle w:val="Header"/>
            <w:spacing w:after="0"/>
            <w:jc w:val="center"/>
            <w:rPr>
              <w:rStyle w:val="Hyperlink"/>
              <w:rFonts w:ascii="Arial" w:hAnsi="Arial" w:cs="Arial"/>
              <w:i/>
              <w:iCs/>
              <w:color w:val="0000FF"/>
              <w:sz w:val="18"/>
            </w:rPr>
          </w:pPr>
        </w:p>
        <w:p w:rsidR="00C82B1F" w:rsidRDefault="00C82B1F" w:rsidP="0023666F">
          <w:pPr>
            <w:pStyle w:val="Header"/>
            <w:spacing w:after="0" w:line="220" w:lineRule="atLeast"/>
            <w:jc w:val="center"/>
            <w:rPr>
              <w:sz w:val="18"/>
              <w:szCs w:val="18"/>
            </w:rPr>
          </w:pPr>
          <w:r w:rsidRPr="002E206D">
            <w:rPr>
              <w:iCs/>
              <w:sz w:val="16"/>
              <w:szCs w:val="16"/>
            </w:rPr>
            <w:t xml:space="preserve">Journal homepage: </w:t>
          </w:r>
          <w:hyperlink r:id="rId4" w:history="1">
            <w:r w:rsidR="0023666F" w:rsidRPr="00007E12">
              <w:rPr>
                <w:rStyle w:val="Hyperlink"/>
                <w:iCs/>
                <w:szCs w:val="16"/>
              </w:rPr>
              <w:t>www.elsevier.com/locate/aebj</w:t>
            </w:r>
          </w:hyperlink>
        </w:p>
      </w:tc>
      <w:tc>
        <w:tcPr>
          <w:tcW w:w="1984" w:type="dxa"/>
          <w:vMerge/>
          <w:shd w:val="pct10" w:color="F2F2F2" w:themeColor="background1" w:themeShade="F2" w:fill="auto"/>
          <w:vAlign w:val="center"/>
        </w:tcPr>
        <w:p w:rsidR="00C82B1F" w:rsidRDefault="00C82B1F" w:rsidP="000C2E03">
          <w:pPr>
            <w:pStyle w:val="Header"/>
            <w:tabs>
              <w:tab w:val="left" w:pos="6804"/>
            </w:tabs>
            <w:jc w:val="center"/>
            <w:rPr>
              <w:lang w:val="en-IN" w:eastAsia="en-IN"/>
            </w:rPr>
          </w:pPr>
        </w:p>
      </w:tc>
    </w:tr>
    <w:tr w:rsidR="00C82B1F" w:rsidTr="00056920">
      <w:trPr>
        <w:trHeight w:val="57"/>
        <w:jc w:val="center"/>
      </w:trPr>
      <w:tc>
        <w:tcPr>
          <w:tcW w:w="1277" w:type="dxa"/>
          <w:vMerge/>
          <w:tcBorders>
            <w:bottom w:val="single" w:sz="36" w:space="0" w:color="auto"/>
          </w:tcBorders>
          <w:shd w:val="pct10" w:color="F2F2F2" w:themeColor="background1" w:themeShade="F2" w:fill="auto"/>
        </w:tcPr>
        <w:p w:rsidR="00C82B1F" w:rsidRDefault="00C82B1F" w:rsidP="000C2E03">
          <w:pPr>
            <w:pStyle w:val="Header"/>
            <w:tabs>
              <w:tab w:val="left" w:pos="6804"/>
            </w:tabs>
            <w:rPr>
              <w:lang w:val="en-IN" w:eastAsia="en-IN"/>
            </w:rPr>
          </w:pPr>
        </w:p>
      </w:tc>
      <w:tc>
        <w:tcPr>
          <w:tcW w:w="6662" w:type="dxa"/>
          <w:tcBorders>
            <w:bottom w:val="single" w:sz="36" w:space="0" w:color="auto"/>
          </w:tcBorders>
          <w:shd w:val="pct10" w:color="F2F2F2" w:themeColor="background1" w:themeShade="F2" w:fill="auto"/>
        </w:tcPr>
        <w:p w:rsidR="00C82B1F" w:rsidRDefault="00C82B1F" w:rsidP="00C82B1F"/>
      </w:tc>
      <w:tc>
        <w:tcPr>
          <w:tcW w:w="1984" w:type="dxa"/>
          <w:vMerge/>
          <w:tcBorders>
            <w:bottom w:val="single" w:sz="36" w:space="0" w:color="auto"/>
          </w:tcBorders>
          <w:shd w:val="pct10" w:color="F2F2F2" w:themeColor="background1" w:themeShade="F2" w:fill="auto"/>
          <w:vAlign w:val="center"/>
        </w:tcPr>
        <w:p w:rsidR="00C82B1F" w:rsidRDefault="00C82B1F" w:rsidP="000C2E03">
          <w:pPr>
            <w:pStyle w:val="Header"/>
            <w:tabs>
              <w:tab w:val="left" w:pos="6804"/>
            </w:tabs>
            <w:jc w:val="center"/>
            <w:rPr>
              <w:lang w:val="en-IN" w:eastAsia="en-IN"/>
            </w:rPr>
          </w:pPr>
        </w:p>
      </w:tc>
    </w:tr>
  </w:tbl>
  <w:p w:rsidR="00AD6F25" w:rsidRDefault="00AD6F25" w:rsidP="009A6D87">
    <w:pPr>
      <w:pStyle w:val="Header"/>
      <w:tabs>
        <w:tab w:val="clear" w:pos="4706"/>
        <w:tab w:val="clear" w:pos="9356"/>
        <w:tab w:val="left" w:pos="5785"/>
      </w:tabs>
      <w:spacing w:after="0" w:line="240"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9">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2">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7"/>
  </w:num>
  <w:num w:numId="8">
    <w:abstractNumId w:val="1"/>
  </w:num>
  <w:num w:numId="9">
    <w:abstractNumId w:val="4"/>
  </w:num>
  <w:num w:numId="10">
    <w:abstractNumId w:val="12"/>
  </w:num>
  <w:num w:numId="11">
    <w:abstractNumId w:val="11"/>
  </w:num>
  <w:num w:numId="12">
    <w:abstractNumId w:val="6"/>
  </w:num>
  <w:num w:numId="13">
    <w:abstractNumId w:val="6"/>
  </w:num>
  <w:num w:numId="14">
    <w:abstractNumId w:val="6"/>
  </w:num>
  <w:num w:numId="15">
    <w:abstractNumId w:val="6"/>
  </w:num>
  <w:num w:numId="16">
    <w:abstractNumId w:val="0"/>
  </w:num>
  <w:num w:numId="17">
    <w:abstractNumId w:val="2"/>
  </w:num>
  <w:num w:numId="18">
    <w:abstractNumId w:val="7"/>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9"/>
  </w:num>
  <w:num w:numId="27">
    <w:abstractNumId w:val="10"/>
  </w:num>
  <w:num w:numId="28">
    <w:abstractNumId w:val="3"/>
  </w:num>
  <w:num w:numId="29">
    <w:abstractNumId w:val="5"/>
  </w:num>
  <w:num w:numId="30">
    <w:abstractNumId w:val="8"/>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intPostScriptOverText/>
  <w:embedTrueTypeFonts/>
  <w:mirrorMargins/>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1409"/>
    <w:rsid w:val="00011B4B"/>
    <w:rsid w:val="00011C98"/>
    <w:rsid w:val="00017B85"/>
    <w:rsid w:val="0002766B"/>
    <w:rsid w:val="00033F04"/>
    <w:rsid w:val="00056920"/>
    <w:rsid w:val="00067E37"/>
    <w:rsid w:val="00072AAA"/>
    <w:rsid w:val="000B137C"/>
    <w:rsid w:val="000B5E84"/>
    <w:rsid w:val="000C1409"/>
    <w:rsid w:val="000C3885"/>
    <w:rsid w:val="000D07A1"/>
    <w:rsid w:val="000D395C"/>
    <w:rsid w:val="000E1EF3"/>
    <w:rsid w:val="000E212B"/>
    <w:rsid w:val="0011024F"/>
    <w:rsid w:val="00117A48"/>
    <w:rsid w:val="00117E53"/>
    <w:rsid w:val="00136D96"/>
    <w:rsid w:val="001446AE"/>
    <w:rsid w:val="00163A94"/>
    <w:rsid w:val="0016771D"/>
    <w:rsid w:val="0017199C"/>
    <w:rsid w:val="0017435C"/>
    <w:rsid w:val="00186B43"/>
    <w:rsid w:val="001B6E7B"/>
    <w:rsid w:val="001C5606"/>
    <w:rsid w:val="001C578C"/>
    <w:rsid w:val="001E4CDB"/>
    <w:rsid w:val="001F168C"/>
    <w:rsid w:val="001F49A0"/>
    <w:rsid w:val="00205238"/>
    <w:rsid w:val="00214700"/>
    <w:rsid w:val="00224644"/>
    <w:rsid w:val="002302A1"/>
    <w:rsid w:val="00234053"/>
    <w:rsid w:val="0023666F"/>
    <w:rsid w:val="002610C9"/>
    <w:rsid w:val="00261CAB"/>
    <w:rsid w:val="0026239E"/>
    <w:rsid w:val="00284AD4"/>
    <w:rsid w:val="002E206D"/>
    <w:rsid w:val="002E75D5"/>
    <w:rsid w:val="0031626B"/>
    <w:rsid w:val="003312B7"/>
    <w:rsid w:val="003353FE"/>
    <w:rsid w:val="003400D6"/>
    <w:rsid w:val="00341FD7"/>
    <w:rsid w:val="003560E1"/>
    <w:rsid w:val="00357015"/>
    <w:rsid w:val="00362B0B"/>
    <w:rsid w:val="003806A4"/>
    <w:rsid w:val="003F59E7"/>
    <w:rsid w:val="004007A1"/>
    <w:rsid w:val="00422082"/>
    <w:rsid w:val="00443668"/>
    <w:rsid w:val="00451CEA"/>
    <w:rsid w:val="00482DF5"/>
    <w:rsid w:val="004A179E"/>
    <w:rsid w:val="004A52CA"/>
    <w:rsid w:val="004C3ED5"/>
    <w:rsid w:val="004D0EDB"/>
    <w:rsid w:val="00502197"/>
    <w:rsid w:val="00504D72"/>
    <w:rsid w:val="005106FB"/>
    <w:rsid w:val="00510F73"/>
    <w:rsid w:val="00522F40"/>
    <w:rsid w:val="005250D2"/>
    <w:rsid w:val="00542565"/>
    <w:rsid w:val="0056302F"/>
    <w:rsid w:val="0059035D"/>
    <w:rsid w:val="005968EA"/>
    <w:rsid w:val="005B1F08"/>
    <w:rsid w:val="005B73E7"/>
    <w:rsid w:val="005E7CE3"/>
    <w:rsid w:val="00621A00"/>
    <w:rsid w:val="00630286"/>
    <w:rsid w:val="00632723"/>
    <w:rsid w:val="00635C68"/>
    <w:rsid w:val="0066392D"/>
    <w:rsid w:val="00665852"/>
    <w:rsid w:val="00696237"/>
    <w:rsid w:val="006976F5"/>
    <w:rsid w:val="006A63E8"/>
    <w:rsid w:val="006D2E27"/>
    <w:rsid w:val="006E1DAF"/>
    <w:rsid w:val="007145B3"/>
    <w:rsid w:val="00723227"/>
    <w:rsid w:val="0072368E"/>
    <w:rsid w:val="007333E5"/>
    <w:rsid w:val="00737A1B"/>
    <w:rsid w:val="00754B28"/>
    <w:rsid w:val="00757D4F"/>
    <w:rsid w:val="007707D5"/>
    <w:rsid w:val="00783D5B"/>
    <w:rsid w:val="00785615"/>
    <w:rsid w:val="007925ED"/>
    <w:rsid w:val="007B4855"/>
    <w:rsid w:val="007D43FA"/>
    <w:rsid w:val="007D56DF"/>
    <w:rsid w:val="007E4D5D"/>
    <w:rsid w:val="00816027"/>
    <w:rsid w:val="0082300C"/>
    <w:rsid w:val="008361BF"/>
    <w:rsid w:val="00840E5D"/>
    <w:rsid w:val="008810F0"/>
    <w:rsid w:val="008919E4"/>
    <w:rsid w:val="008A0BC7"/>
    <w:rsid w:val="008B4882"/>
    <w:rsid w:val="008C36A9"/>
    <w:rsid w:val="008D19C0"/>
    <w:rsid w:val="008F52A6"/>
    <w:rsid w:val="008F6676"/>
    <w:rsid w:val="00902534"/>
    <w:rsid w:val="00913271"/>
    <w:rsid w:val="00914A57"/>
    <w:rsid w:val="0091660E"/>
    <w:rsid w:val="00925A11"/>
    <w:rsid w:val="00927DCF"/>
    <w:rsid w:val="0097605A"/>
    <w:rsid w:val="009A6D87"/>
    <w:rsid w:val="009B7CF7"/>
    <w:rsid w:val="009C6F37"/>
    <w:rsid w:val="009D5D17"/>
    <w:rsid w:val="009D6A20"/>
    <w:rsid w:val="009D747E"/>
    <w:rsid w:val="009E0B4E"/>
    <w:rsid w:val="009E58BD"/>
    <w:rsid w:val="00A00E8C"/>
    <w:rsid w:val="00A07F78"/>
    <w:rsid w:val="00A236AB"/>
    <w:rsid w:val="00A32103"/>
    <w:rsid w:val="00A36009"/>
    <w:rsid w:val="00A418F7"/>
    <w:rsid w:val="00A512A8"/>
    <w:rsid w:val="00A604AF"/>
    <w:rsid w:val="00A6350D"/>
    <w:rsid w:val="00AA0570"/>
    <w:rsid w:val="00AD6F25"/>
    <w:rsid w:val="00AF1CB5"/>
    <w:rsid w:val="00B12D20"/>
    <w:rsid w:val="00B15DC5"/>
    <w:rsid w:val="00B21746"/>
    <w:rsid w:val="00B24218"/>
    <w:rsid w:val="00B2481F"/>
    <w:rsid w:val="00B51B15"/>
    <w:rsid w:val="00B734D9"/>
    <w:rsid w:val="00BB03D0"/>
    <w:rsid w:val="00BD43D2"/>
    <w:rsid w:val="00C078F6"/>
    <w:rsid w:val="00C76F3E"/>
    <w:rsid w:val="00C82B1F"/>
    <w:rsid w:val="00CB50D1"/>
    <w:rsid w:val="00CD1499"/>
    <w:rsid w:val="00CE666F"/>
    <w:rsid w:val="00D26D32"/>
    <w:rsid w:val="00D709CB"/>
    <w:rsid w:val="00D74151"/>
    <w:rsid w:val="00D76010"/>
    <w:rsid w:val="00D80400"/>
    <w:rsid w:val="00D859FA"/>
    <w:rsid w:val="00DA67DA"/>
    <w:rsid w:val="00DB53FA"/>
    <w:rsid w:val="00DC3EC2"/>
    <w:rsid w:val="00DD4DA1"/>
    <w:rsid w:val="00DD74B4"/>
    <w:rsid w:val="00DF3F68"/>
    <w:rsid w:val="00DF749C"/>
    <w:rsid w:val="00E20E3D"/>
    <w:rsid w:val="00E4473D"/>
    <w:rsid w:val="00E45CE0"/>
    <w:rsid w:val="00E46901"/>
    <w:rsid w:val="00E46DA6"/>
    <w:rsid w:val="00E63611"/>
    <w:rsid w:val="00E94444"/>
    <w:rsid w:val="00E96151"/>
    <w:rsid w:val="00EA50B1"/>
    <w:rsid w:val="00EB0CF3"/>
    <w:rsid w:val="00EB5F86"/>
    <w:rsid w:val="00EC6FDC"/>
    <w:rsid w:val="00ED11E9"/>
    <w:rsid w:val="00EE5FA6"/>
    <w:rsid w:val="00EE729D"/>
    <w:rsid w:val="00F01DE8"/>
    <w:rsid w:val="00F05F2A"/>
    <w:rsid w:val="00F1115C"/>
    <w:rsid w:val="00F13616"/>
    <w:rsid w:val="00F17629"/>
    <w:rsid w:val="00F27D84"/>
    <w:rsid w:val="00F37BB7"/>
    <w:rsid w:val="00F41166"/>
    <w:rsid w:val="00F41EBF"/>
    <w:rsid w:val="00F61D71"/>
    <w:rsid w:val="00F65830"/>
    <w:rsid w:val="00F725C1"/>
    <w:rsid w:val="00F81637"/>
    <w:rsid w:val="00F83C02"/>
    <w:rsid w:val="00FA77FB"/>
    <w:rsid w:val="00FB6526"/>
    <w:rsid w:val="00FF66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F2A"/>
    <w:pPr>
      <w:widowControl w:val="0"/>
      <w:spacing w:line="230" w:lineRule="exact"/>
    </w:pPr>
    <w:rPr>
      <w:sz w:val="16"/>
      <w:lang w:val="en-GB" w:eastAsia="en-US"/>
    </w:rPr>
  </w:style>
  <w:style w:type="paragraph" w:styleId="Heading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DD4DA1"/>
    <w:pPr>
      <w:keepNext/>
      <w:tabs>
        <w:tab w:val="center" w:pos="5189"/>
        <w:tab w:val="left" w:pos="9525"/>
      </w:tabs>
      <w:suppressAutoHyphens/>
      <w:spacing w:after="180" w:line="300" w:lineRule="exact"/>
      <w:jc w:val="both"/>
    </w:pPr>
    <w:rPr>
      <w:b/>
      <w:i/>
      <w:noProof/>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F81637"/>
    <w:pPr>
      <w:suppressAutoHyphens/>
      <w:spacing w:after="340" w:line="440" w:lineRule="exact"/>
      <w:jc w:val="both"/>
    </w:pPr>
    <w:rPr>
      <w:b/>
      <w:sz w:val="32"/>
      <w:lang w:val="en-US" w:eastAsia="en-US"/>
    </w:rPr>
  </w:style>
  <w:style w:type="character" w:styleId="EndnoteReference">
    <w:name w:val="endnote reference"/>
    <w:semiHidden/>
    <w:rPr>
      <w:vertAlign w:val="superscript"/>
    </w:rPr>
  </w:style>
  <w:style w:type="paragraph" w:styleId="Header">
    <w:name w:val="header"/>
    <w:aliases w:val="page-number"/>
    <w:link w:val="HeaderChar"/>
    <w:rsid w:val="00E20E3D"/>
    <w:pPr>
      <w:tabs>
        <w:tab w:val="center" w:pos="4706"/>
        <w:tab w:val="right" w:pos="9356"/>
      </w:tabs>
      <w:spacing w:after="80" w:line="200" w:lineRule="atLeast"/>
    </w:pPr>
    <w:rPr>
      <w:noProof/>
      <w:sz w:val="14"/>
      <w:lang w:val="en-US" w:eastAsia="en-US"/>
    </w:rPr>
  </w:style>
  <w:style w:type="paragraph" w:styleId="Footer">
    <w:name w:val="footer"/>
    <w:basedOn w:val="Header"/>
    <w:link w:val="FooterChar"/>
    <w:uiPriority w:val="99"/>
    <w:pPr>
      <w:tabs>
        <w:tab w:val="right" w:pos="10080"/>
      </w:tabs>
      <w:spacing w:before="240" w:after="0" w:line="200" w:lineRule="exact"/>
    </w:pPr>
    <w:rPr>
      <w:i/>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A07F78"/>
    <w:pPr>
      <w:widowControl/>
      <w:spacing w:line="200" w:lineRule="exact"/>
      <w:ind w:left="720"/>
    </w:pPr>
    <w:rPr>
      <w:rFonts w:ascii="Arial" w:eastAsia="Batang" w:hAnsi="Arial"/>
      <w:sz w:val="15"/>
      <w:szCs w:val="24"/>
      <w:lang w:val="en-US"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BodyTextIndent3">
    <w:name w:val="Body Text Indent 3"/>
    <w:basedOn w:val="Normal"/>
    <w:semiHidden/>
    <w:pPr>
      <w:spacing w:after="120"/>
      <w:ind w:left="360"/>
    </w:pPr>
    <w:rPr>
      <w:szCs w:val="16"/>
    </w:rPr>
  </w:style>
  <w:style w:type="character" w:styleId="PlaceholderText">
    <w:name w:val="Placeholder Text"/>
    <w:basedOn w:val="DefaultParagraphFont"/>
    <w:uiPriority w:val="99"/>
    <w:semiHidden/>
    <w:rsid w:val="0017435C"/>
    <w:rPr>
      <w:color w:val="808080"/>
    </w:rPr>
  </w:style>
  <w:style w:type="character" w:customStyle="1" w:styleId="HeaderChar">
    <w:name w:val="Header Char"/>
    <w:aliases w:val="page-number Char"/>
    <w:basedOn w:val="DefaultParagraphFont"/>
    <w:link w:val="Header"/>
    <w:rsid w:val="00E20E3D"/>
    <w:rPr>
      <w:noProof/>
      <w:sz w:val="14"/>
      <w:lang w:val="en-US" w:eastAsia="en-US"/>
    </w:rPr>
  </w:style>
  <w:style w:type="table" w:styleId="TableGrid">
    <w:name w:val="Table Grid"/>
    <w:basedOn w:val="TableNormal"/>
    <w:uiPriority w:val="59"/>
    <w:rsid w:val="00482D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FooterChar">
    <w:name w:val="Footer Char"/>
    <w:basedOn w:val="DefaultParagraphFont"/>
    <w:link w:val="Footer"/>
    <w:uiPriority w:val="99"/>
    <w:rsid w:val="00A32103"/>
    <w:rPr>
      <w:i/>
      <w:noProof/>
      <w:sz w:val="14"/>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F2A"/>
    <w:pPr>
      <w:widowControl w:val="0"/>
      <w:spacing w:line="230" w:lineRule="exact"/>
    </w:pPr>
    <w:rPr>
      <w:sz w:val="16"/>
      <w:lang w:val="en-GB" w:eastAsia="en-US"/>
    </w:rPr>
  </w:style>
  <w:style w:type="paragraph" w:styleId="Heading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DD4DA1"/>
    <w:pPr>
      <w:keepNext/>
      <w:tabs>
        <w:tab w:val="center" w:pos="5189"/>
        <w:tab w:val="left" w:pos="9525"/>
      </w:tabs>
      <w:suppressAutoHyphens/>
      <w:spacing w:after="180" w:line="300" w:lineRule="exact"/>
      <w:jc w:val="both"/>
    </w:pPr>
    <w:rPr>
      <w:b/>
      <w:i/>
      <w:noProof/>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F81637"/>
    <w:pPr>
      <w:suppressAutoHyphens/>
      <w:spacing w:after="340" w:line="440" w:lineRule="exact"/>
      <w:jc w:val="both"/>
    </w:pPr>
    <w:rPr>
      <w:b/>
      <w:sz w:val="32"/>
      <w:lang w:val="en-US" w:eastAsia="en-US"/>
    </w:rPr>
  </w:style>
  <w:style w:type="character" w:styleId="EndnoteReference">
    <w:name w:val="endnote reference"/>
    <w:semiHidden/>
    <w:rPr>
      <w:vertAlign w:val="superscript"/>
    </w:rPr>
  </w:style>
  <w:style w:type="paragraph" w:styleId="Header">
    <w:name w:val="header"/>
    <w:aliases w:val="page-number"/>
    <w:link w:val="HeaderChar"/>
    <w:rsid w:val="00E20E3D"/>
    <w:pPr>
      <w:tabs>
        <w:tab w:val="center" w:pos="4706"/>
        <w:tab w:val="right" w:pos="9356"/>
      </w:tabs>
      <w:spacing w:after="80" w:line="200" w:lineRule="atLeast"/>
    </w:pPr>
    <w:rPr>
      <w:noProof/>
      <w:sz w:val="14"/>
      <w:lang w:val="en-US" w:eastAsia="en-US"/>
    </w:rPr>
  </w:style>
  <w:style w:type="paragraph" w:styleId="Footer">
    <w:name w:val="footer"/>
    <w:basedOn w:val="Header"/>
    <w:link w:val="FooterChar"/>
    <w:uiPriority w:val="99"/>
    <w:pPr>
      <w:tabs>
        <w:tab w:val="right" w:pos="10080"/>
      </w:tabs>
      <w:spacing w:before="240" w:after="0" w:line="200" w:lineRule="exact"/>
    </w:pPr>
    <w:rPr>
      <w:i/>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A07F78"/>
    <w:pPr>
      <w:widowControl/>
      <w:spacing w:line="200" w:lineRule="exact"/>
      <w:ind w:left="720"/>
    </w:pPr>
    <w:rPr>
      <w:rFonts w:ascii="Arial" w:eastAsia="Batang" w:hAnsi="Arial"/>
      <w:sz w:val="15"/>
      <w:szCs w:val="24"/>
      <w:lang w:val="en-US"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BodyTextIndent3">
    <w:name w:val="Body Text Indent 3"/>
    <w:basedOn w:val="Normal"/>
    <w:semiHidden/>
    <w:pPr>
      <w:spacing w:after="120"/>
      <w:ind w:left="360"/>
    </w:pPr>
    <w:rPr>
      <w:szCs w:val="16"/>
    </w:rPr>
  </w:style>
  <w:style w:type="character" w:styleId="PlaceholderText">
    <w:name w:val="Placeholder Text"/>
    <w:basedOn w:val="DefaultParagraphFont"/>
    <w:uiPriority w:val="99"/>
    <w:semiHidden/>
    <w:rsid w:val="0017435C"/>
    <w:rPr>
      <w:color w:val="808080"/>
    </w:rPr>
  </w:style>
  <w:style w:type="character" w:customStyle="1" w:styleId="HeaderChar">
    <w:name w:val="Header Char"/>
    <w:aliases w:val="page-number Char"/>
    <w:basedOn w:val="DefaultParagraphFont"/>
    <w:link w:val="Header"/>
    <w:rsid w:val="00E20E3D"/>
    <w:rPr>
      <w:noProof/>
      <w:sz w:val="14"/>
      <w:lang w:val="en-US" w:eastAsia="en-US"/>
    </w:rPr>
  </w:style>
  <w:style w:type="table" w:styleId="TableGrid">
    <w:name w:val="Table Grid"/>
    <w:basedOn w:val="TableNormal"/>
    <w:uiPriority w:val="59"/>
    <w:rsid w:val="00482D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FooterChar">
    <w:name w:val="Footer Char"/>
    <w:basedOn w:val="DefaultParagraphFont"/>
    <w:link w:val="Footer"/>
    <w:uiPriority w:val="99"/>
    <w:rsid w:val="00A32103"/>
    <w:rPr>
      <w:i/>
      <w:noProof/>
      <w:sz w:val="1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webSettings" Target="webSettings.xml"/><Relationship Id="rId12" Type="http://schemas.openxmlformats.org/officeDocument/2006/relationships/header" Target="header3.xml"/><Relationship Id="rId17"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oleObject" Target="embeddings/oleObject1.bin"/><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header" Target="header2.xml"/><Relationship Id="rId5" Type="http://schemas.microsoft.com/office/2007/relationships/stylesWithEffects" Target="stylesWithEffects.xml"/><Relationship Id="rId15" Type="http://schemas.openxmlformats.org/officeDocument/2006/relationships/image" Target="media/image6.wmf"/><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w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4.tif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hyperlink" Target="http://www.sciencedirect.com/science/journal/22128271" TargetMode="External"/><Relationship Id="rId2" Type="http://schemas.openxmlformats.org/officeDocument/2006/relationships/image" Target="media/image3.tif"/><Relationship Id="rId1" Type="http://schemas.openxmlformats.org/officeDocument/2006/relationships/image" Target="media/image2.tif"/><Relationship Id="rId4" Type="http://schemas.openxmlformats.org/officeDocument/2006/relationships/hyperlink" Target="http://www.elsevier.com/locate/aebj"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339B9E-A770-4584-AC63-EDD7EC05F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114</TotalTime>
  <Pages>1</Pages>
  <Words>1447</Words>
  <Characters>8248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9676</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Procedia</cp:lastModifiedBy>
  <cp:revision>25</cp:revision>
  <cp:lastPrinted>2013-04-16T06:12:00Z</cp:lastPrinted>
  <dcterms:created xsi:type="dcterms:W3CDTF">2013-04-17T11:14:00Z</dcterms:created>
  <dcterms:modified xsi:type="dcterms:W3CDTF">2014-02-28T03:57:00Z</dcterms:modified>
</cp:coreProperties>
</file>